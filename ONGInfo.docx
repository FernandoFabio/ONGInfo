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735804" w:rsidRDefault="00E059DD" w:rsidP="0039084B">
      <w:pPr>
        <w:pStyle w:val="Ttulo"/>
        <w:rPr>
          <w:rFonts w:ascii="Times New Roman" w:hAnsi="Times New Roman" w:cs="Times New Roman"/>
        </w:rPr>
      </w:pPr>
      <w:proofErr w:type="spellStart"/>
      <w:r w:rsidRPr="00735804">
        <w:rPr>
          <w:rFonts w:ascii="Times New Roman" w:hAnsi="Times New Roman" w:cs="Times New Roman"/>
        </w:rPr>
        <w:t>O</w:t>
      </w:r>
      <w:r w:rsidR="00E8033A" w:rsidRPr="00735804">
        <w:rPr>
          <w:rFonts w:ascii="Times New Roman" w:hAnsi="Times New Roman" w:cs="Times New Roman"/>
        </w:rPr>
        <w:t>NG</w:t>
      </w:r>
      <w:r w:rsidRPr="00735804">
        <w:rPr>
          <w:rFonts w:ascii="Times New Roman" w:hAnsi="Times New Roman" w:cs="Times New Roman"/>
        </w:rPr>
        <w:t>Info</w:t>
      </w:r>
      <w:proofErr w:type="spellEnd"/>
      <w:r w:rsidRPr="00735804">
        <w:rPr>
          <w:rFonts w:ascii="Times New Roman" w:hAnsi="Times New Roman" w:cs="Times New Roman"/>
        </w:rPr>
        <w:t>, Aplicação para comunicação entre ONGs e doadores</w:t>
      </w:r>
    </w:p>
    <w:p w:rsidR="00EC49FE" w:rsidRPr="00735804" w:rsidRDefault="00066E73" w:rsidP="0039084B">
      <w:pPr>
        <w:pStyle w:val="Author"/>
        <w:rPr>
          <w:rFonts w:ascii="Times New Roman" w:hAnsi="Times New Roman"/>
        </w:rPr>
      </w:pPr>
      <w:r w:rsidRPr="00735804">
        <w:rPr>
          <w:rFonts w:ascii="Times New Roman" w:hAnsi="Times New Roman"/>
        </w:rPr>
        <w:t>Danilo Augusto</w:t>
      </w:r>
      <w:r w:rsidR="00EC49FE" w:rsidRPr="00735804">
        <w:rPr>
          <w:rFonts w:ascii="Times New Roman" w:hAnsi="Times New Roman"/>
        </w:rPr>
        <w:t xml:space="preserve">, </w:t>
      </w:r>
      <w:r w:rsidRPr="00735804">
        <w:rPr>
          <w:rFonts w:ascii="Times New Roman" w:hAnsi="Times New Roman"/>
        </w:rPr>
        <w:t>Erica Alves</w:t>
      </w:r>
      <w:r w:rsidR="0092301E" w:rsidRPr="00735804">
        <w:rPr>
          <w:rFonts w:ascii="Times New Roman" w:hAnsi="Times New Roman"/>
        </w:rPr>
        <w:t xml:space="preserve">, </w:t>
      </w:r>
      <w:r w:rsidR="00EC49FE" w:rsidRPr="00735804">
        <w:rPr>
          <w:rFonts w:ascii="Times New Roman" w:hAnsi="Times New Roman"/>
        </w:rPr>
        <w:t>F</w:t>
      </w:r>
      <w:r w:rsidRPr="00735804">
        <w:rPr>
          <w:rFonts w:ascii="Times New Roman" w:hAnsi="Times New Roman"/>
        </w:rPr>
        <w:t>ernando Fabio, Felipe Torres</w:t>
      </w:r>
    </w:p>
    <w:p w:rsidR="00066E73" w:rsidRPr="00735804" w:rsidRDefault="00066E73" w:rsidP="003C25DE">
      <w:pPr>
        <w:spacing w:before="240"/>
        <w:jc w:val="center"/>
        <w:rPr>
          <w:rStyle w:val="AddressChar"/>
          <w:rFonts w:ascii="Times New Roman" w:hAnsi="Times New Roman"/>
        </w:rPr>
      </w:pPr>
      <w:r w:rsidRPr="00735804">
        <w:rPr>
          <w:rStyle w:val="AddressChar"/>
          <w:rFonts w:ascii="Times New Roman" w:hAnsi="Times New Roman"/>
        </w:rPr>
        <w:t>Universidade Salvador</w:t>
      </w:r>
      <w:r w:rsidR="00941CE2" w:rsidRPr="00735804">
        <w:rPr>
          <w:rStyle w:val="AddressChar"/>
          <w:rFonts w:ascii="Times New Roman" w:hAnsi="Times New Roman"/>
        </w:rPr>
        <w:t xml:space="preserve"> </w:t>
      </w:r>
      <w:r w:rsidR="00EC49FE" w:rsidRPr="00735804">
        <w:rPr>
          <w:rStyle w:val="AddressChar"/>
          <w:rFonts w:ascii="Times New Roman" w:hAnsi="Times New Roman"/>
        </w:rPr>
        <w:t>(</w:t>
      </w:r>
      <w:r w:rsidRPr="00735804">
        <w:rPr>
          <w:rStyle w:val="AddressChar"/>
          <w:rFonts w:ascii="Times New Roman" w:hAnsi="Times New Roman"/>
        </w:rPr>
        <w:t>UNIFACS</w:t>
      </w:r>
      <w:r w:rsidR="00EC49FE" w:rsidRPr="00735804">
        <w:rPr>
          <w:rStyle w:val="AddressChar"/>
          <w:rFonts w:ascii="Times New Roman" w:hAnsi="Times New Roman"/>
        </w:rPr>
        <w:t>)</w:t>
      </w:r>
      <w:r w:rsidRPr="00735804">
        <w:rPr>
          <w:rStyle w:val="AddressChar"/>
          <w:rFonts w:ascii="Times New Roman" w:hAnsi="Times New Roman"/>
        </w:rPr>
        <w:t>, Salvador Bahia.</w:t>
      </w:r>
    </w:p>
    <w:p w:rsidR="00EC49FE" w:rsidRPr="00735804" w:rsidRDefault="00066E73" w:rsidP="00066E73">
      <w:pPr>
        <w:spacing w:before="240"/>
        <w:jc w:val="center"/>
        <w:rPr>
          <w:rStyle w:val="AddressChar"/>
          <w:rFonts w:ascii="Times New Roman" w:hAnsi="Times New Roman"/>
          <w:sz w:val="20"/>
        </w:rPr>
      </w:pPr>
      <w:r w:rsidRPr="00735804">
        <w:rPr>
          <w:rStyle w:val="AddressChar"/>
          <w:rFonts w:ascii="Times New Roman" w:hAnsi="Times New Roman"/>
          <w:sz w:val="20"/>
        </w:rPr>
        <w:t>029151060@unifacs.edu.br, 0</w:t>
      </w:r>
      <w:r w:rsidR="00D8722E" w:rsidRPr="00735804">
        <w:rPr>
          <w:rStyle w:val="AddressChar"/>
          <w:rFonts w:ascii="Times New Roman" w:hAnsi="Times New Roman"/>
          <w:sz w:val="20"/>
        </w:rPr>
        <w:t>29141079</w:t>
      </w:r>
      <w:r w:rsidRPr="00735804">
        <w:rPr>
          <w:rStyle w:val="AddressChar"/>
          <w:rFonts w:ascii="Times New Roman" w:hAnsi="Times New Roman"/>
          <w:sz w:val="20"/>
        </w:rPr>
        <w:t xml:space="preserve">@unifacs.edu.br, 042151056@unifacs.edu.br </w:t>
      </w:r>
    </w:p>
    <w:p w:rsidR="00EC49FE" w:rsidRDefault="00EC49FE" w:rsidP="00EE70EF">
      <w:pPr>
        <w:pStyle w:val="Email"/>
        <w:rPr>
          <w:rFonts w:ascii="Times New Roman" w:hAnsi="Times New Roman"/>
        </w:rPr>
      </w:pPr>
    </w:p>
    <w:p w:rsidR="00D73F12" w:rsidRPr="00735804" w:rsidRDefault="00D73F12" w:rsidP="00EE70EF">
      <w:pPr>
        <w:pStyle w:val="Emai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Resumo. Este projeto tem como finalidade o desenvolvimento de uma aplicação mobile para Android, onde tem como objetivo gerir o relacionamento entre ONGs (Organizações não Governamentais) e pessoas interessadas (sejam elas voluntários ou não). A proposta é possibilitar que alguém que esteja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procura de uma ONG (Organização não governamental) posso encontrar com facilidade, além de poder saber quais são seus eventos e/ou campanhas. As funcionalidades foram desenvolvidas para suprir a dificuldade de relacionamento entre ONGs (Organizações não Governamentais) e pessoas (sejam elas voluntarios ou não.)</w:t>
      </w:r>
    </w:p>
    <w:p w:rsidR="00066E73" w:rsidRPr="00735804" w:rsidRDefault="00066E73" w:rsidP="00EE70EF">
      <w:pPr>
        <w:pStyle w:val="Email"/>
        <w:rPr>
          <w:rFonts w:ascii="Times New Roman" w:hAnsi="Times New Roman"/>
        </w:rPr>
        <w:sectPr w:rsidR="00066E73" w:rsidRPr="00735804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735804" w:rsidRDefault="00EC49FE" w:rsidP="008B468B">
      <w:pPr>
        <w:pStyle w:val="Ttulo1"/>
        <w:jc w:val="both"/>
        <w:rPr>
          <w:rFonts w:ascii="Times New Roman" w:hAnsi="Times New Roman"/>
        </w:rPr>
      </w:pPr>
      <w:r w:rsidRPr="00735804">
        <w:rPr>
          <w:rFonts w:ascii="Times New Roman" w:hAnsi="Times New Roman"/>
        </w:rPr>
        <w:t xml:space="preserve">1. </w:t>
      </w:r>
      <w:r w:rsidR="00066E73" w:rsidRPr="00735804">
        <w:rPr>
          <w:rFonts w:ascii="Times New Roman" w:hAnsi="Times New Roman"/>
        </w:rPr>
        <w:t>INTRODUÇÃO</w:t>
      </w:r>
    </w:p>
    <w:p w:rsidR="00EC49FE" w:rsidRPr="00735804" w:rsidRDefault="002541ED" w:rsidP="008B468B">
      <w:pPr>
        <w:rPr>
          <w:rFonts w:ascii="Times New Roman" w:hAnsi="Times New Roman"/>
        </w:rPr>
      </w:pPr>
      <w:r w:rsidRPr="00735804">
        <w:rPr>
          <w:rFonts w:ascii="Times New Roman" w:hAnsi="Times New Roman"/>
        </w:rPr>
        <w:t xml:space="preserve">De acordo com as pesquisas feitas pela </w:t>
      </w:r>
      <w:proofErr w:type="spellStart"/>
      <w:r w:rsidRPr="00735804">
        <w:rPr>
          <w:rFonts w:ascii="Times New Roman" w:hAnsi="Times New Roman"/>
        </w:rPr>
        <w:t>Nonprofit</w:t>
      </w:r>
      <w:proofErr w:type="spellEnd"/>
      <w:r w:rsidRPr="00735804">
        <w:rPr>
          <w:rFonts w:ascii="Times New Roman" w:hAnsi="Times New Roman"/>
        </w:rPr>
        <w:t xml:space="preserve"> </w:t>
      </w:r>
      <w:proofErr w:type="spellStart"/>
      <w:r w:rsidRPr="00735804">
        <w:rPr>
          <w:rFonts w:ascii="Times New Roman" w:hAnsi="Times New Roman"/>
        </w:rPr>
        <w:t>Teck</w:t>
      </w:r>
      <w:proofErr w:type="spellEnd"/>
      <w:r w:rsidRPr="00735804">
        <w:rPr>
          <w:rFonts w:ascii="Times New Roman" w:hAnsi="Times New Roman"/>
        </w:rPr>
        <w:t xml:space="preserve"> for </w:t>
      </w:r>
      <w:proofErr w:type="spellStart"/>
      <w:r w:rsidRPr="00735804">
        <w:rPr>
          <w:rFonts w:ascii="Times New Roman" w:hAnsi="Times New Roman"/>
        </w:rPr>
        <w:t>Good</w:t>
      </w:r>
      <w:proofErr w:type="spellEnd"/>
      <w:r w:rsidRPr="00735804">
        <w:rPr>
          <w:rFonts w:ascii="Times New Roman" w:hAnsi="Times New Roman"/>
        </w:rPr>
        <w:t xml:space="preserve">, </w:t>
      </w:r>
      <w:r w:rsidR="00846D3A" w:rsidRPr="00735804">
        <w:rPr>
          <w:rFonts w:ascii="Times New Roman" w:hAnsi="Times New Roman"/>
        </w:rPr>
        <w:t>92% das ONGs</w:t>
      </w:r>
      <w:r w:rsidR="00D47A2B" w:rsidRPr="00735804">
        <w:rPr>
          <w:rFonts w:ascii="Times New Roman" w:hAnsi="Times New Roman"/>
        </w:rPr>
        <w:t xml:space="preserve"> (Organizações Não Governamentais) tem</w:t>
      </w:r>
      <w:r w:rsidR="00846D3A" w:rsidRPr="00735804">
        <w:rPr>
          <w:rFonts w:ascii="Times New Roman" w:hAnsi="Times New Roman"/>
        </w:rPr>
        <w:t xml:space="preserve"> Web Site no qual 78% são </w:t>
      </w:r>
      <w:r w:rsidR="00416620" w:rsidRPr="00735804">
        <w:rPr>
          <w:rFonts w:ascii="Times New Roman" w:hAnsi="Times New Roman"/>
        </w:rPr>
        <w:t>compatíveis</w:t>
      </w:r>
      <w:r w:rsidR="00846D3A" w:rsidRPr="00735804">
        <w:rPr>
          <w:rFonts w:ascii="Times New Roman" w:hAnsi="Times New Roman"/>
        </w:rPr>
        <w:t xml:space="preserve"> para dispositivos móveis em sua nativa configuração, </w:t>
      </w:r>
      <w:r w:rsidR="00416620" w:rsidRPr="00735804">
        <w:rPr>
          <w:rFonts w:ascii="Times New Roman" w:hAnsi="Times New Roman"/>
        </w:rPr>
        <w:t>as ONGs</w:t>
      </w:r>
      <w:r w:rsidR="00D47A2B" w:rsidRPr="00735804">
        <w:rPr>
          <w:rFonts w:ascii="Times New Roman" w:hAnsi="Times New Roman"/>
        </w:rPr>
        <w:t xml:space="preserve"> (Organizações Não Governamentais) brasileiras</w:t>
      </w:r>
      <w:r w:rsidR="00416620" w:rsidRPr="00735804">
        <w:rPr>
          <w:rFonts w:ascii="Times New Roman" w:hAnsi="Times New Roman"/>
        </w:rPr>
        <w:t xml:space="preserve"> por exemplo têm</w:t>
      </w:r>
      <w:r w:rsidR="00846D3A" w:rsidRPr="00735804">
        <w:rPr>
          <w:rFonts w:ascii="Times New Roman" w:hAnsi="Times New Roman"/>
        </w:rPr>
        <w:t xml:space="preserve"> crescido consideravelmente. Há </w:t>
      </w:r>
      <w:r w:rsidR="00416620" w:rsidRPr="00735804">
        <w:rPr>
          <w:rFonts w:ascii="Times New Roman" w:hAnsi="Times New Roman"/>
        </w:rPr>
        <w:t>vários</w:t>
      </w:r>
      <w:r w:rsidR="00846D3A" w:rsidRPr="00735804">
        <w:rPr>
          <w:rFonts w:ascii="Times New Roman" w:hAnsi="Times New Roman"/>
        </w:rPr>
        <w:t xml:space="preserve"> </w:t>
      </w:r>
      <w:r w:rsidR="00F37018" w:rsidRPr="00735804">
        <w:rPr>
          <w:rFonts w:ascii="Times New Roman" w:hAnsi="Times New Roman"/>
        </w:rPr>
        <w:t>fatores que contribuem para este</w:t>
      </w:r>
      <w:r w:rsidR="00846D3A" w:rsidRPr="00735804">
        <w:rPr>
          <w:rFonts w:ascii="Times New Roman" w:hAnsi="Times New Roman"/>
        </w:rPr>
        <w:t xml:space="preserve"> </w:t>
      </w:r>
      <w:r w:rsidR="00F37018" w:rsidRPr="00735804">
        <w:rPr>
          <w:rFonts w:ascii="Times New Roman" w:hAnsi="Times New Roman"/>
        </w:rPr>
        <w:t>crescimento</w:t>
      </w:r>
      <w:r w:rsidR="00846D3A" w:rsidRPr="00735804">
        <w:rPr>
          <w:rFonts w:ascii="Times New Roman" w:hAnsi="Times New Roman"/>
        </w:rPr>
        <w:t xml:space="preserve">, como por exemplo a força da articulação e das ações em redes, tanto dos movimentos quanto das </w:t>
      </w:r>
      <w:r w:rsidR="00416620" w:rsidRPr="00735804">
        <w:rPr>
          <w:rFonts w:ascii="Times New Roman" w:hAnsi="Times New Roman"/>
        </w:rPr>
        <w:t>próprias</w:t>
      </w:r>
      <w:r w:rsidR="00846D3A" w:rsidRPr="00735804">
        <w:rPr>
          <w:rFonts w:ascii="Times New Roman" w:hAnsi="Times New Roman"/>
        </w:rPr>
        <w:t xml:space="preserve"> ONGs</w:t>
      </w:r>
      <w:r w:rsidR="00D47A2B" w:rsidRPr="00735804">
        <w:rPr>
          <w:rFonts w:ascii="Times New Roman" w:hAnsi="Times New Roman"/>
        </w:rPr>
        <w:t xml:space="preserve"> (Organizações Não Governamentais)</w:t>
      </w:r>
      <w:r w:rsidR="00846D3A" w:rsidRPr="00735804">
        <w:rPr>
          <w:rFonts w:ascii="Times New Roman" w:hAnsi="Times New Roman"/>
        </w:rPr>
        <w:t>.</w:t>
      </w:r>
    </w:p>
    <w:p w:rsidR="00846D3A" w:rsidRPr="00735804" w:rsidRDefault="003F5A36" w:rsidP="008B468B">
      <w:pPr>
        <w:rPr>
          <w:rFonts w:ascii="Times New Roman" w:hAnsi="Times New Roman"/>
        </w:rPr>
      </w:pPr>
      <w:r w:rsidRPr="00735804">
        <w:rPr>
          <w:rFonts w:ascii="Times New Roman" w:hAnsi="Times New Roman"/>
        </w:rPr>
        <w:tab/>
      </w:r>
      <w:r w:rsidR="00846D3A" w:rsidRPr="00735804">
        <w:rPr>
          <w:rFonts w:ascii="Times New Roman" w:hAnsi="Times New Roman"/>
        </w:rPr>
        <w:t xml:space="preserve">Muitos movimentos e organizações sociais conseguem articular-se nacionalmente e atuar em redes como MST, o movimento </w:t>
      </w:r>
      <w:r w:rsidR="00416620" w:rsidRPr="00735804">
        <w:rPr>
          <w:rFonts w:ascii="Times New Roman" w:hAnsi="Times New Roman"/>
        </w:rPr>
        <w:t>indígena</w:t>
      </w:r>
      <w:r w:rsidR="00846D3A" w:rsidRPr="00735804">
        <w:rPr>
          <w:rFonts w:ascii="Times New Roman" w:hAnsi="Times New Roman"/>
        </w:rPr>
        <w:t xml:space="preserve">, o movimento das mulheres trabalhadoras rurais e etc. </w:t>
      </w:r>
      <w:r w:rsidR="00416620" w:rsidRPr="00735804">
        <w:rPr>
          <w:rFonts w:ascii="Times New Roman" w:hAnsi="Times New Roman"/>
        </w:rPr>
        <w:t>Proliferando</w:t>
      </w:r>
      <w:r w:rsidR="00846D3A" w:rsidRPr="00735804">
        <w:rPr>
          <w:rFonts w:ascii="Times New Roman" w:hAnsi="Times New Roman"/>
        </w:rPr>
        <w:t xml:space="preserve"> assim incontáveis redes e </w:t>
      </w:r>
      <w:r w:rsidR="00416620" w:rsidRPr="00735804">
        <w:rPr>
          <w:rFonts w:ascii="Times New Roman" w:hAnsi="Times New Roman"/>
        </w:rPr>
        <w:t>fóruns</w:t>
      </w:r>
      <w:r w:rsidR="00846D3A" w:rsidRPr="00735804">
        <w:rPr>
          <w:rFonts w:ascii="Times New Roman" w:hAnsi="Times New Roman"/>
        </w:rPr>
        <w:t xml:space="preserve"> temáticos de discussão e ação conjunta. Tais fatos, leva a ABONG</w:t>
      </w:r>
      <w:r w:rsidR="00941CE2" w:rsidRPr="00735804">
        <w:rPr>
          <w:rFonts w:ascii="Times New Roman" w:hAnsi="Times New Roman"/>
        </w:rPr>
        <w:t xml:space="preserve"> </w:t>
      </w:r>
      <w:r w:rsidR="00846D3A" w:rsidRPr="00735804">
        <w:rPr>
          <w:rFonts w:ascii="Times New Roman" w:hAnsi="Times New Roman"/>
        </w:rPr>
        <w:t>(Associação brasileira de ONG) a ganhar densidade e projeção em nível nacional e internacional</w:t>
      </w:r>
      <w:r w:rsidR="00CE385E" w:rsidRPr="00735804">
        <w:rPr>
          <w:rFonts w:ascii="Times New Roman" w:hAnsi="Times New Roman"/>
        </w:rPr>
        <w:t xml:space="preserve"> (</w:t>
      </w:r>
      <w:r w:rsidR="00FE0FA2" w:rsidRPr="00735804">
        <w:rPr>
          <w:rFonts w:ascii="Times New Roman" w:hAnsi="Times New Roman"/>
          <w:lang w:eastAsia="en-US"/>
        </w:rPr>
        <w:t>ARMANI, 2001</w:t>
      </w:r>
      <w:r w:rsidR="00CE385E" w:rsidRPr="00735804">
        <w:rPr>
          <w:rFonts w:ascii="Times New Roman" w:hAnsi="Times New Roman"/>
        </w:rPr>
        <w:t>)</w:t>
      </w:r>
      <w:r w:rsidR="00846D3A" w:rsidRPr="00735804">
        <w:rPr>
          <w:rFonts w:ascii="Times New Roman" w:hAnsi="Times New Roman"/>
        </w:rPr>
        <w:t xml:space="preserve">. E </w:t>
      </w:r>
      <w:r w:rsidR="00416620" w:rsidRPr="00735804">
        <w:rPr>
          <w:rFonts w:ascii="Times New Roman" w:hAnsi="Times New Roman"/>
        </w:rPr>
        <w:t>a partir</w:t>
      </w:r>
      <w:r w:rsidR="00846D3A" w:rsidRPr="00735804">
        <w:rPr>
          <w:rFonts w:ascii="Times New Roman" w:hAnsi="Times New Roman"/>
        </w:rPr>
        <w:t xml:space="preserve"> de tais fatos, vê-se a necessidade de algo que faça com que toda essa gama </w:t>
      </w:r>
      <w:r w:rsidR="00416620" w:rsidRPr="00735804">
        <w:rPr>
          <w:rFonts w:ascii="Times New Roman" w:hAnsi="Times New Roman"/>
        </w:rPr>
        <w:t>possa</w:t>
      </w:r>
      <w:r w:rsidR="00846D3A" w:rsidRPr="00735804">
        <w:rPr>
          <w:rFonts w:ascii="Times New Roman" w:hAnsi="Times New Roman"/>
        </w:rPr>
        <w:t xml:space="preserve"> ser compartilhada e interagida com a população </w:t>
      </w:r>
      <w:r w:rsidR="00416620" w:rsidRPr="00735804">
        <w:rPr>
          <w:rFonts w:ascii="Times New Roman" w:hAnsi="Times New Roman"/>
        </w:rPr>
        <w:t>através</w:t>
      </w:r>
      <w:r w:rsidR="00846D3A" w:rsidRPr="00735804">
        <w:rPr>
          <w:rFonts w:ascii="Times New Roman" w:hAnsi="Times New Roman"/>
        </w:rPr>
        <w:t xml:space="preserve"> de meios mobile</w:t>
      </w:r>
      <w:r w:rsidR="00416620" w:rsidRPr="00735804">
        <w:rPr>
          <w:rFonts w:ascii="Times New Roman" w:hAnsi="Times New Roman"/>
        </w:rPr>
        <w:t xml:space="preserve"> já que em 2016 segundo o IBGE (Instituto Brasileiro de Geografia e Estatística) 138 milhões de brasileiros utilizam smartphone</w:t>
      </w:r>
      <w:r w:rsidR="00846D3A" w:rsidRPr="00735804">
        <w:rPr>
          <w:rFonts w:ascii="Times New Roman" w:hAnsi="Times New Roman"/>
        </w:rPr>
        <w:t>.</w:t>
      </w:r>
    </w:p>
    <w:p w:rsidR="00605874" w:rsidRPr="008B468B" w:rsidRDefault="00605874" w:rsidP="008B468B">
      <w:pPr>
        <w:pStyle w:val="Ttulo1"/>
        <w:jc w:val="both"/>
        <w:rPr>
          <w:rFonts w:ascii="Times New Roman" w:hAnsi="Times New Roman"/>
          <w:u w:val="single"/>
        </w:rPr>
      </w:pPr>
      <w:r w:rsidRPr="00735804">
        <w:rPr>
          <w:rFonts w:ascii="Times New Roman" w:hAnsi="Times New Roman"/>
        </w:rPr>
        <w:t>2. JUSTIFICATIVA</w:t>
      </w:r>
    </w:p>
    <w:p w:rsidR="00FC49B0" w:rsidRPr="00735804" w:rsidRDefault="00B07781" w:rsidP="008B468B">
      <w:pPr>
        <w:rPr>
          <w:rStyle w:val="Forte"/>
          <w:rFonts w:ascii="Times New Roman" w:hAnsi="Times New Roman"/>
          <w:b w:val="0"/>
          <w:szCs w:val="24"/>
        </w:rPr>
      </w:pPr>
      <w:r w:rsidRPr="00735804">
        <w:rPr>
          <w:rStyle w:val="Forte"/>
          <w:rFonts w:ascii="Times New Roman" w:hAnsi="Times New Roman"/>
          <w:b w:val="0"/>
          <w:szCs w:val="24"/>
        </w:rPr>
        <w:t xml:space="preserve">O trabalhador voluntário é alguém que trabalha sem direito à remuneração e, geralmente, sem direito de receber sequer indenização pelos gastos decorrentes da atividade que realiza, como gastos com transporte, vestuário, alimentação, </w:t>
      </w:r>
      <w:proofErr w:type="spellStart"/>
      <w:r w:rsidRPr="00735804">
        <w:rPr>
          <w:rStyle w:val="Forte"/>
          <w:rFonts w:ascii="Times New Roman" w:hAnsi="Times New Roman"/>
          <w:b w:val="0"/>
          <w:szCs w:val="24"/>
        </w:rPr>
        <w:t>etc</w:t>
      </w:r>
      <w:proofErr w:type="spellEnd"/>
      <w:r w:rsidR="00D47A2B" w:rsidRPr="00735804">
        <w:rPr>
          <w:rStyle w:val="Forte"/>
          <w:rFonts w:ascii="Times New Roman" w:hAnsi="Times New Roman"/>
          <w:b w:val="0"/>
          <w:szCs w:val="24"/>
        </w:rPr>
        <w:t xml:space="preserve"> (</w:t>
      </w:r>
      <w:r w:rsidR="00D47A2B" w:rsidRPr="00735804">
        <w:rPr>
          <w:rFonts w:ascii="Times New Roman" w:hAnsi="Times New Roman"/>
          <w:lang w:eastAsia="en-US"/>
        </w:rPr>
        <w:t>FERREIRA, 2000</w:t>
      </w:r>
      <w:r w:rsidR="00D47A2B" w:rsidRPr="00735804">
        <w:rPr>
          <w:rStyle w:val="Forte"/>
          <w:rFonts w:ascii="Times New Roman" w:hAnsi="Times New Roman"/>
          <w:b w:val="0"/>
          <w:szCs w:val="24"/>
        </w:rPr>
        <w:t>)</w:t>
      </w:r>
      <w:r w:rsidRPr="00735804">
        <w:rPr>
          <w:rStyle w:val="Forte"/>
          <w:rFonts w:ascii="Times New Roman" w:hAnsi="Times New Roman"/>
          <w:b w:val="0"/>
          <w:szCs w:val="24"/>
        </w:rPr>
        <w:t xml:space="preserve">. Há diversas pessoas que abdicam de ter o </w:t>
      </w:r>
      <w:r w:rsidR="00BE4D89" w:rsidRPr="00735804">
        <w:rPr>
          <w:rStyle w:val="Forte"/>
          <w:rFonts w:ascii="Times New Roman" w:hAnsi="Times New Roman"/>
          <w:b w:val="0"/>
          <w:szCs w:val="24"/>
        </w:rPr>
        <w:t>privilégio</w:t>
      </w:r>
      <w:r w:rsidRPr="00735804">
        <w:rPr>
          <w:rStyle w:val="Forte"/>
          <w:rFonts w:ascii="Times New Roman" w:hAnsi="Times New Roman"/>
          <w:b w:val="0"/>
          <w:szCs w:val="24"/>
        </w:rPr>
        <w:t xml:space="preserve"> de possuir um trabalho remunerado para poder dedicar as suas vidas em prol de alguma causa, dedicam seu tempo para ajudar aqueles que necessitam. </w:t>
      </w:r>
    </w:p>
    <w:p w:rsidR="00B07781" w:rsidRPr="00735804" w:rsidRDefault="00FC49B0" w:rsidP="008B468B">
      <w:pPr>
        <w:rPr>
          <w:rStyle w:val="Forte"/>
          <w:rFonts w:ascii="Times New Roman" w:hAnsi="Times New Roman"/>
          <w:b w:val="0"/>
          <w:szCs w:val="24"/>
        </w:rPr>
      </w:pPr>
      <w:r w:rsidRPr="00735804">
        <w:rPr>
          <w:rStyle w:val="Forte"/>
          <w:rFonts w:ascii="Times New Roman" w:hAnsi="Times New Roman"/>
          <w:b w:val="0"/>
          <w:szCs w:val="24"/>
        </w:rPr>
        <w:tab/>
      </w:r>
      <w:r w:rsidR="00B07781" w:rsidRPr="00735804">
        <w:rPr>
          <w:rStyle w:val="Forte"/>
          <w:rFonts w:ascii="Times New Roman" w:hAnsi="Times New Roman"/>
          <w:b w:val="0"/>
          <w:szCs w:val="24"/>
        </w:rPr>
        <w:t>É olhando para essas pessoas (não somente elas, mas principalmente) que surgiu a ideia de criar algo que proporcione uma facilidade em encontrar</w:t>
      </w:r>
      <w:r w:rsidR="00C01433" w:rsidRPr="00735804">
        <w:rPr>
          <w:rStyle w:val="Forte"/>
          <w:rFonts w:ascii="Times New Roman" w:hAnsi="Times New Roman"/>
          <w:b w:val="0"/>
          <w:szCs w:val="24"/>
        </w:rPr>
        <w:t xml:space="preserve"> e/ou se relacionar com</w:t>
      </w:r>
      <w:r w:rsidR="00B07781" w:rsidRPr="00735804">
        <w:rPr>
          <w:rStyle w:val="Forte"/>
          <w:rFonts w:ascii="Times New Roman" w:hAnsi="Times New Roman"/>
          <w:b w:val="0"/>
          <w:szCs w:val="24"/>
        </w:rPr>
        <w:t xml:space="preserve"> ONGs</w:t>
      </w:r>
      <w:r w:rsidR="00D47A2B" w:rsidRPr="0073580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D47A2B" w:rsidRPr="00735804">
        <w:rPr>
          <w:rFonts w:ascii="Times New Roman" w:hAnsi="Times New Roman"/>
        </w:rPr>
        <w:t xml:space="preserve">(Organizações Não Governamentais) </w:t>
      </w:r>
      <w:r w:rsidR="00C01433" w:rsidRPr="00735804">
        <w:rPr>
          <w:rStyle w:val="Forte"/>
          <w:rFonts w:ascii="Times New Roman" w:hAnsi="Times New Roman"/>
          <w:b w:val="0"/>
          <w:szCs w:val="24"/>
        </w:rPr>
        <w:t>no objetivo de se juntar a causa desejada</w:t>
      </w:r>
      <w:r w:rsidR="00B07781" w:rsidRPr="00735804">
        <w:rPr>
          <w:rStyle w:val="Forte"/>
          <w:rFonts w:ascii="Times New Roman" w:hAnsi="Times New Roman"/>
          <w:b w:val="0"/>
          <w:szCs w:val="24"/>
        </w:rPr>
        <w:t>.</w:t>
      </w:r>
      <w:r w:rsidR="00FE0FA2" w:rsidRPr="0073580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7462D6" w:rsidRPr="00735804">
        <w:rPr>
          <w:rStyle w:val="Forte"/>
          <w:rFonts w:ascii="Times New Roman" w:hAnsi="Times New Roman"/>
          <w:b w:val="0"/>
          <w:szCs w:val="24"/>
        </w:rPr>
        <w:t>A</w:t>
      </w:r>
      <w:r w:rsidR="00BE4D89" w:rsidRPr="00735804">
        <w:rPr>
          <w:rStyle w:val="Forte"/>
          <w:rFonts w:ascii="Times New Roman" w:hAnsi="Times New Roman"/>
          <w:b w:val="0"/>
          <w:szCs w:val="24"/>
        </w:rPr>
        <w:t xml:space="preserve">s </w:t>
      </w:r>
      <w:r w:rsidR="00BE4D89" w:rsidRPr="00735804">
        <w:rPr>
          <w:rStyle w:val="Forte"/>
          <w:rFonts w:ascii="Times New Roman" w:hAnsi="Times New Roman"/>
          <w:b w:val="0"/>
          <w:szCs w:val="24"/>
        </w:rPr>
        <w:lastRenderedPageBreak/>
        <w:t>ONGs</w:t>
      </w:r>
      <w:r w:rsidR="00D47A2B" w:rsidRPr="0073580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D47A2B" w:rsidRPr="00735804">
        <w:rPr>
          <w:rFonts w:ascii="Times New Roman" w:hAnsi="Times New Roman"/>
        </w:rPr>
        <w:t>(Organizações Não Governamentais)</w:t>
      </w:r>
      <w:r w:rsidR="00BE4D89" w:rsidRPr="00735804">
        <w:rPr>
          <w:rStyle w:val="Forte"/>
          <w:rFonts w:ascii="Times New Roman" w:hAnsi="Times New Roman"/>
          <w:b w:val="0"/>
          <w:szCs w:val="24"/>
        </w:rPr>
        <w:t xml:space="preserve"> têm</w:t>
      </w:r>
      <w:r w:rsidR="00B07781" w:rsidRPr="00735804">
        <w:rPr>
          <w:rStyle w:val="Forte"/>
          <w:rFonts w:ascii="Times New Roman" w:hAnsi="Times New Roman"/>
          <w:b w:val="0"/>
          <w:szCs w:val="24"/>
        </w:rPr>
        <w:t xml:space="preserve"> ganhado força e densidade</w:t>
      </w:r>
      <w:r w:rsidR="007462D6" w:rsidRPr="0073580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7462D6" w:rsidRPr="00735804">
        <w:rPr>
          <w:rFonts w:ascii="Times New Roman" w:hAnsi="Times New Roman"/>
        </w:rPr>
        <w:t>(</w:t>
      </w:r>
      <w:r w:rsidR="007462D6" w:rsidRPr="00735804">
        <w:rPr>
          <w:rFonts w:ascii="Times New Roman" w:hAnsi="Times New Roman"/>
          <w:lang w:eastAsia="en-US"/>
        </w:rPr>
        <w:t>ARMANI, 2001</w:t>
      </w:r>
      <w:r w:rsidR="007462D6" w:rsidRPr="00735804">
        <w:rPr>
          <w:rFonts w:ascii="Times New Roman" w:hAnsi="Times New Roman"/>
        </w:rPr>
        <w:t>)</w:t>
      </w:r>
      <w:r w:rsidR="00FE0FA2" w:rsidRPr="00735804">
        <w:rPr>
          <w:rStyle w:val="Forte"/>
          <w:rFonts w:ascii="Times New Roman" w:hAnsi="Times New Roman"/>
          <w:b w:val="0"/>
          <w:szCs w:val="24"/>
        </w:rPr>
        <w:t>,</w:t>
      </w:r>
      <w:r w:rsidR="00B07781" w:rsidRPr="00735804">
        <w:rPr>
          <w:rStyle w:val="Forte"/>
          <w:rFonts w:ascii="Times New Roman" w:hAnsi="Times New Roman"/>
          <w:b w:val="0"/>
          <w:szCs w:val="24"/>
        </w:rPr>
        <w:t xml:space="preserve"> e </w:t>
      </w:r>
      <w:r w:rsidR="00BE4D89" w:rsidRPr="00735804">
        <w:rPr>
          <w:rStyle w:val="Forte"/>
          <w:rFonts w:ascii="Times New Roman" w:hAnsi="Times New Roman"/>
          <w:b w:val="0"/>
          <w:szCs w:val="24"/>
        </w:rPr>
        <w:t>para</w:t>
      </w:r>
      <w:r w:rsidR="00B07781" w:rsidRPr="00735804">
        <w:rPr>
          <w:rStyle w:val="Forte"/>
          <w:rFonts w:ascii="Times New Roman" w:hAnsi="Times New Roman"/>
          <w:b w:val="0"/>
          <w:szCs w:val="24"/>
        </w:rPr>
        <w:t xml:space="preserve"> acompanhar tal fenômeno é que propusemos a criação de uma aplicação que relacione as ONGs</w:t>
      </w:r>
      <w:r w:rsidR="00D47A2B" w:rsidRPr="00735804">
        <w:rPr>
          <w:rStyle w:val="Forte"/>
          <w:rFonts w:ascii="Times New Roman" w:hAnsi="Times New Roman"/>
          <w:b w:val="0"/>
          <w:szCs w:val="24"/>
        </w:rPr>
        <w:t xml:space="preserve"> </w:t>
      </w:r>
      <w:r w:rsidR="00D47A2B" w:rsidRPr="00735804">
        <w:rPr>
          <w:rFonts w:ascii="Times New Roman" w:hAnsi="Times New Roman"/>
        </w:rPr>
        <w:t>(Organizações Não Governamentais)</w:t>
      </w:r>
      <w:r w:rsidR="00B07781" w:rsidRPr="00735804">
        <w:rPr>
          <w:rStyle w:val="Forte"/>
          <w:rFonts w:ascii="Times New Roman" w:hAnsi="Times New Roman"/>
          <w:b w:val="0"/>
          <w:szCs w:val="24"/>
        </w:rPr>
        <w:t xml:space="preserve"> com as pessoas (</w:t>
      </w:r>
      <w:r w:rsidR="00BE4D89" w:rsidRPr="00735804">
        <w:rPr>
          <w:rStyle w:val="Forte"/>
          <w:rFonts w:ascii="Times New Roman" w:hAnsi="Times New Roman"/>
          <w:b w:val="0"/>
          <w:szCs w:val="24"/>
        </w:rPr>
        <w:t>voluntárias</w:t>
      </w:r>
      <w:r w:rsidR="00B07781" w:rsidRPr="00735804">
        <w:rPr>
          <w:rStyle w:val="Forte"/>
          <w:rFonts w:ascii="Times New Roman" w:hAnsi="Times New Roman"/>
          <w:b w:val="0"/>
          <w:szCs w:val="24"/>
        </w:rPr>
        <w:t>) que este</w:t>
      </w:r>
      <w:r w:rsidR="00C01433" w:rsidRPr="00735804">
        <w:rPr>
          <w:rStyle w:val="Forte"/>
          <w:rFonts w:ascii="Times New Roman" w:hAnsi="Times New Roman"/>
          <w:b w:val="0"/>
          <w:szCs w:val="24"/>
        </w:rPr>
        <w:t>jam dispostas a abraçar a causa, assim como também as pessoas que necessitam do apoio destas organizações</w:t>
      </w:r>
      <w:r w:rsidR="00414D4B" w:rsidRPr="00735804">
        <w:rPr>
          <w:rStyle w:val="Forte"/>
          <w:rFonts w:ascii="Times New Roman" w:hAnsi="Times New Roman"/>
          <w:b w:val="0"/>
          <w:szCs w:val="24"/>
        </w:rPr>
        <w:t xml:space="preserve"> para</w:t>
      </w:r>
      <w:r w:rsidR="00C01433" w:rsidRPr="00735804">
        <w:rPr>
          <w:rStyle w:val="Forte"/>
          <w:rFonts w:ascii="Times New Roman" w:hAnsi="Times New Roman"/>
          <w:b w:val="0"/>
          <w:szCs w:val="24"/>
        </w:rPr>
        <w:t xml:space="preserve"> melhor</w:t>
      </w:r>
      <w:r w:rsidR="00414D4B" w:rsidRPr="00735804">
        <w:rPr>
          <w:rStyle w:val="Forte"/>
          <w:rFonts w:ascii="Times New Roman" w:hAnsi="Times New Roman"/>
          <w:b w:val="0"/>
          <w:szCs w:val="24"/>
        </w:rPr>
        <w:t>ar</w:t>
      </w:r>
      <w:r w:rsidR="00C01433" w:rsidRPr="00735804">
        <w:rPr>
          <w:rStyle w:val="Forte"/>
          <w:rFonts w:ascii="Times New Roman" w:hAnsi="Times New Roman"/>
          <w:b w:val="0"/>
          <w:szCs w:val="24"/>
        </w:rPr>
        <w:t xml:space="preserve"> de vida.</w:t>
      </w:r>
    </w:p>
    <w:p w:rsidR="00FC49B0" w:rsidRPr="00735804" w:rsidRDefault="00FC49B0" w:rsidP="008B468B">
      <w:pPr>
        <w:rPr>
          <w:rStyle w:val="Forte"/>
          <w:rFonts w:ascii="Times New Roman" w:hAnsi="Times New Roman"/>
          <w:b w:val="0"/>
          <w:szCs w:val="24"/>
        </w:rPr>
      </w:pPr>
      <w:r w:rsidRPr="00735804">
        <w:rPr>
          <w:rStyle w:val="Forte"/>
          <w:rFonts w:ascii="Times New Roman" w:hAnsi="Times New Roman"/>
          <w:b w:val="0"/>
          <w:szCs w:val="24"/>
        </w:rPr>
        <w:tab/>
        <w:t>Além de contemplar a necessidades do perfil de pessoa, a aplicação visa atendar as organizações que não possui recursos suficientes para divulgar e gerenciar sua causa. Para os núcleos deficientes de marketing, sites e recurso de</w:t>
      </w:r>
      <w:r w:rsidR="00981853" w:rsidRPr="00735804">
        <w:rPr>
          <w:rStyle w:val="Forte"/>
          <w:rFonts w:ascii="Times New Roman" w:hAnsi="Times New Roman"/>
          <w:b w:val="0"/>
          <w:szCs w:val="24"/>
        </w:rPr>
        <w:t xml:space="preserve"> interação com uma grande massa populacional, a proposta do </w:t>
      </w:r>
      <w:proofErr w:type="spellStart"/>
      <w:r w:rsidR="00981853" w:rsidRPr="00735804">
        <w:rPr>
          <w:rStyle w:val="Forte"/>
          <w:rFonts w:ascii="Times New Roman" w:hAnsi="Times New Roman"/>
          <w:b w:val="0"/>
          <w:szCs w:val="24"/>
        </w:rPr>
        <w:t>ONGInfo</w:t>
      </w:r>
      <w:proofErr w:type="spellEnd"/>
      <w:r w:rsidR="00981853" w:rsidRPr="00735804">
        <w:rPr>
          <w:rStyle w:val="Forte"/>
          <w:rFonts w:ascii="Times New Roman" w:hAnsi="Times New Roman"/>
          <w:b w:val="0"/>
          <w:szCs w:val="24"/>
        </w:rPr>
        <w:t xml:space="preserve"> é conceder a estes núcleos uma plataforma gratuita para que eles possam divulgar seus trabalhos além de interagir com quem possui interesse na causa.</w:t>
      </w:r>
    </w:p>
    <w:p w:rsidR="00605874" w:rsidRPr="00735804" w:rsidRDefault="00605874" w:rsidP="008B468B">
      <w:pPr>
        <w:rPr>
          <w:rFonts w:ascii="Times New Roman" w:hAnsi="Times New Roman"/>
        </w:rPr>
      </w:pPr>
    </w:p>
    <w:p w:rsidR="00EC49FE" w:rsidRPr="00735804" w:rsidRDefault="00605874" w:rsidP="008B468B">
      <w:pPr>
        <w:pStyle w:val="Ttulo1"/>
        <w:jc w:val="both"/>
        <w:rPr>
          <w:rFonts w:ascii="Times New Roman" w:hAnsi="Times New Roman"/>
        </w:rPr>
      </w:pPr>
      <w:r w:rsidRPr="00735804">
        <w:rPr>
          <w:rFonts w:ascii="Times New Roman" w:hAnsi="Times New Roman"/>
        </w:rPr>
        <w:t>3</w:t>
      </w:r>
      <w:r w:rsidR="00EC49FE" w:rsidRPr="00735804">
        <w:rPr>
          <w:rFonts w:ascii="Times New Roman" w:hAnsi="Times New Roman"/>
        </w:rPr>
        <w:t xml:space="preserve">. </w:t>
      </w:r>
      <w:r w:rsidR="00066E73" w:rsidRPr="00735804">
        <w:rPr>
          <w:rFonts w:ascii="Times New Roman" w:hAnsi="Times New Roman"/>
        </w:rPr>
        <w:t>METODOLOGIA</w:t>
      </w:r>
    </w:p>
    <w:p w:rsidR="00631546" w:rsidRPr="00735804" w:rsidRDefault="00631546" w:rsidP="008B468B">
      <w:pPr>
        <w:rPr>
          <w:rFonts w:ascii="Times New Roman" w:hAnsi="Times New Roman"/>
        </w:rPr>
      </w:pPr>
      <w:r w:rsidRPr="00735804">
        <w:rPr>
          <w:rFonts w:ascii="Times New Roman" w:hAnsi="Times New Roman"/>
        </w:rPr>
        <w:t>Para o desenvolvimento do sistema, usaremos o Android Studio (na versão 3.1.2), que é um ambiente de desenvolvimento integrado para a plataforma Android</w:t>
      </w:r>
      <w:r w:rsidR="00F4404F" w:rsidRPr="00735804">
        <w:rPr>
          <w:rFonts w:ascii="Times New Roman" w:hAnsi="Times New Roman"/>
        </w:rPr>
        <w:t xml:space="preserve">. A escolha é dada pelo fato do </w:t>
      </w:r>
      <w:r w:rsidRPr="00735804">
        <w:rPr>
          <w:rFonts w:ascii="Times New Roman" w:hAnsi="Times New Roman"/>
        </w:rPr>
        <w:t>mesmo oferece</w:t>
      </w:r>
      <w:r w:rsidR="00F4404F" w:rsidRPr="00735804">
        <w:rPr>
          <w:rFonts w:ascii="Times New Roman" w:hAnsi="Times New Roman"/>
        </w:rPr>
        <w:t>r</w:t>
      </w:r>
      <w:r w:rsidRPr="00735804">
        <w:rPr>
          <w:rFonts w:ascii="Times New Roman" w:hAnsi="Times New Roman"/>
        </w:rPr>
        <w:t xml:space="preserve"> inúmeros recurso</w:t>
      </w:r>
      <w:r w:rsidR="00F4404F" w:rsidRPr="00735804">
        <w:rPr>
          <w:rFonts w:ascii="Times New Roman" w:hAnsi="Times New Roman"/>
        </w:rPr>
        <w:t>s</w:t>
      </w:r>
      <w:r w:rsidRPr="00735804">
        <w:rPr>
          <w:rFonts w:ascii="Times New Roman" w:hAnsi="Times New Roman"/>
        </w:rPr>
        <w:t xml:space="preserve"> que facilitam na hora do desenvolvimento, aumentando a produtividade.</w:t>
      </w:r>
    </w:p>
    <w:p w:rsidR="00631546" w:rsidRPr="00735804" w:rsidRDefault="00631546" w:rsidP="008B468B">
      <w:pPr>
        <w:rPr>
          <w:rFonts w:ascii="Times New Roman" w:hAnsi="Times New Roman"/>
        </w:rPr>
      </w:pPr>
      <w:r w:rsidRPr="00735804">
        <w:rPr>
          <w:rFonts w:ascii="Times New Roman" w:hAnsi="Times New Roman"/>
        </w:rPr>
        <w:t xml:space="preserve">A infraestrutura ficará por conta do </w:t>
      </w:r>
      <w:proofErr w:type="spellStart"/>
      <w:r w:rsidRPr="00735804">
        <w:rPr>
          <w:rFonts w:ascii="Times New Roman" w:hAnsi="Times New Roman"/>
        </w:rPr>
        <w:t>Firebase</w:t>
      </w:r>
      <w:proofErr w:type="spellEnd"/>
      <w:r w:rsidRPr="00735804">
        <w:rPr>
          <w:rFonts w:ascii="Times New Roman" w:hAnsi="Times New Roman"/>
        </w:rPr>
        <w:t>, que é uma plataforma dedicada e SDK</w:t>
      </w:r>
      <w:r w:rsidR="00F4404F" w:rsidRPr="00735804">
        <w:rPr>
          <w:rFonts w:ascii="Times New Roman" w:hAnsi="Times New Roman"/>
        </w:rPr>
        <w:t xml:space="preserve"> </w:t>
      </w:r>
      <w:r w:rsidRPr="00735804">
        <w:rPr>
          <w:rFonts w:ascii="Times New Roman" w:hAnsi="Times New Roman"/>
        </w:rPr>
        <w:t xml:space="preserve">(Kit de desenvolvimento de software). A escolha deste recurso é a facilidade proposta pelo mesmo e a quantidade de serviços disponíveis. Além de disponibilizar serviços de banco de dados diretamente da nuvem. </w:t>
      </w:r>
    </w:p>
    <w:p w:rsidR="00631546" w:rsidRPr="00735804" w:rsidRDefault="00631546" w:rsidP="008B468B">
      <w:pPr>
        <w:rPr>
          <w:rFonts w:ascii="Times New Roman" w:hAnsi="Times New Roman"/>
        </w:rPr>
      </w:pPr>
      <w:r w:rsidRPr="00735804">
        <w:rPr>
          <w:rFonts w:ascii="Times New Roman" w:hAnsi="Times New Roman"/>
        </w:rPr>
        <w:t xml:space="preserve">Usaremos o </w:t>
      </w:r>
      <w:proofErr w:type="spellStart"/>
      <w:r w:rsidRPr="00735804">
        <w:rPr>
          <w:rFonts w:ascii="Times New Roman" w:hAnsi="Times New Roman"/>
        </w:rPr>
        <w:t>Firebase</w:t>
      </w:r>
      <w:proofErr w:type="spellEnd"/>
      <w:r w:rsidRPr="00735804">
        <w:rPr>
          <w:rFonts w:ascii="Times New Roman" w:hAnsi="Times New Roman"/>
        </w:rPr>
        <w:t xml:space="preserve"> também para a realização dos testes. Pois o mesmo disponibiliza serviços de testes, como o Test </w:t>
      </w:r>
      <w:proofErr w:type="spellStart"/>
      <w:r w:rsidRPr="00735804">
        <w:rPr>
          <w:rFonts w:ascii="Times New Roman" w:hAnsi="Times New Roman"/>
        </w:rPr>
        <w:t>Lab</w:t>
      </w:r>
      <w:proofErr w:type="spellEnd"/>
      <w:r w:rsidRPr="00735804">
        <w:rPr>
          <w:rFonts w:ascii="Times New Roman" w:hAnsi="Times New Roman"/>
        </w:rPr>
        <w:t xml:space="preserve"> (Serviço que testa o aplicativo em diferentes tipos de dispositivos).</w:t>
      </w:r>
    </w:p>
    <w:p w:rsidR="00EC49FE" w:rsidRDefault="00B07781" w:rsidP="008B468B">
      <w:pPr>
        <w:pStyle w:val="Ttulo1"/>
        <w:jc w:val="both"/>
        <w:rPr>
          <w:rFonts w:ascii="Times New Roman" w:hAnsi="Times New Roman"/>
        </w:rPr>
      </w:pPr>
      <w:r w:rsidRPr="00735804">
        <w:rPr>
          <w:rFonts w:ascii="Times New Roman" w:hAnsi="Times New Roman"/>
        </w:rPr>
        <w:t>4</w:t>
      </w:r>
      <w:r w:rsidR="00EC49FE" w:rsidRPr="00735804">
        <w:rPr>
          <w:rFonts w:ascii="Times New Roman" w:hAnsi="Times New Roman"/>
        </w:rPr>
        <w:t xml:space="preserve">. </w:t>
      </w:r>
      <w:r w:rsidR="004850FD">
        <w:rPr>
          <w:rFonts w:ascii="Times New Roman" w:hAnsi="Times New Roman"/>
        </w:rPr>
        <w:t>RESULTADOS</w:t>
      </w:r>
    </w:p>
    <w:p w:rsidR="004850FD" w:rsidRDefault="004850FD" w:rsidP="004850FD">
      <w:r>
        <w:tab/>
        <w:t>Os seguintes requisitos funcionais e não funcionais descritos abaixo deve auxiliar na personificação do aplicativo.</w:t>
      </w:r>
    </w:p>
    <w:p w:rsidR="0074075F" w:rsidRPr="0074075F" w:rsidRDefault="0074075F" w:rsidP="0074075F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Tabela 4</w:t>
      </w:r>
      <w:r w:rsidRPr="0074075F">
        <w:rPr>
          <w:rFonts w:asciiTheme="majorHAnsi" w:hAnsiTheme="majorHAnsi" w:cstheme="majorHAnsi"/>
          <w:sz w:val="20"/>
        </w:rPr>
        <w:t xml:space="preserve">.1: Essa tabela lista todos os requisitos funcionais e não funcionais do </w:t>
      </w:r>
      <w:proofErr w:type="spellStart"/>
      <w:r w:rsidR="000B25D2">
        <w:rPr>
          <w:rFonts w:asciiTheme="majorHAnsi" w:hAnsiTheme="majorHAnsi" w:cstheme="majorHAnsi"/>
          <w:sz w:val="20"/>
        </w:rPr>
        <w:t>ONGinfo</w:t>
      </w:r>
      <w:proofErr w:type="spellEnd"/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920"/>
        <w:gridCol w:w="960"/>
        <w:gridCol w:w="960"/>
        <w:gridCol w:w="960"/>
        <w:gridCol w:w="960"/>
        <w:gridCol w:w="960"/>
        <w:gridCol w:w="706"/>
        <w:gridCol w:w="254"/>
      </w:tblGrid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Gerenciar Usuários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Gerenciar Cadastro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Gerenciar Prioridade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Gerenciar Serviço de CHAT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Gerenciar Eventos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Consulta de dados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Emitir relatório de aceso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Emitir alerta de evento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026360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bookmarkStart w:id="0" w:name="_GoBack"/>
            <w:bookmarkEnd w:id="0"/>
            <w:r w:rsidR="0074075F"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Gerar relatórios em PDF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Enviar alertas por 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Acesso de administrador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74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Tempo de resposta de cadastrar evento não deve ultrapassar 60 segundos.</w:t>
            </w:r>
          </w:p>
        </w:tc>
      </w:tr>
      <w:tr w:rsidR="0074075F" w:rsidRPr="0074075F" w:rsidTr="0074075F">
        <w:trPr>
          <w:gridAfter w:val="1"/>
          <w:wAfter w:w="254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Gerenciamento de banco de dados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SQL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4075F" w:rsidRPr="0074075F" w:rsidTr="0074075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RNF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Banco de dados de evento deve ser atualizado em tempo real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75F" w:rsidRPr="0074075F" w:rsidRDefault="0074075F" w:rsidP="0074075F">
            <w:pPr>
              <w:tabs>
                <w:tab w:val="clear" w:pos="720"/>
              </w:tabs>
              <w:spacing w:befor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75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74075F" w:rsidRDefault="0074075F" w:rsidP="004850FD"/>
    <w:p w:rsidR="004850FD" w:rsidRDefault="0074075F" w:rsidP="004850FD">
      <w:r>
        <w:t>4.1.1 [RF001] Gerenciar Usuários</w:t>
      </w:r>
    </w:p>
    <w:p w:rsidR="000B25D2" w:rsidRDefault="000B25D2" w:rsidP="004850FD">
      <w:r>
        <w:tab/>
        <w:t>O software deve permitir a usuários administradores, a função de gerenciar senhas, e informações dos usuários.</w:t>
      </w:r>
    </w:p>
    <w:p w:rsidR="0074075F" w:rsidRDefault="004E04F2" w:rsidP="004850FD">
      <w:r>
        <w:t>4.1.2</w:t>
      </w:r>
      <w:r w:rsidR="0074075F">
        <w:t xml:space="preserve"> [RF002] Gerenciar Cadastro</w:t>
      </w:r>
    </w:p>
    <w:p w:rsidR="000B25D2" w:rsidRDefault="000B25D2" w:rsidP="004850FD">
      <w:r>
        <w:tab/>
        <w:t>O software deve permitir a usuários administradores, a função de gerenciar usuários cadastrados, e alterar permissões.</w:t>
      </w:r>
    </w:p>
    <w:p w:rsidR="0074075F" w:rsidRDefault="004E04F2" w:rsidP="004850FD">
      <w:r>
        <w:t>4.1.3</w:t>
      </w:r>
      <w:r w:rsidR="0074075F">
        <w:t xml:space="preserve"> [RF003] Gerenciar Prioridade</w:t>
      </w:r>
    </w:p>
    <w:p w:rsidR="000B25D2" w:rsidRDefault="000B25D2" w:rsidP="004850FD">
      <w:r>
        <w:tab/>
        <w:t>O software deve permitir a usuários administradores, a função de organizar prioridades de eventos e prioridades de acesso.</w:t>
      </w:r>
    </w:p>
    <w:p w:rsidR="0074075F" w:rsidRDefault="004E04F2" w:rsidP="004850FD">
      <w:r>
        <w:t>4.1.4</w:t>
      </w:r>
      <w:r w:rsidR="0074075F">
        <w:t xml:space="preserve"> [RF004] Gerenciar Serviço de CHAT</w:t>
      </w:r>
    </w:p>
    <w:p w:rsidR="000B25D2" w:rsidRDefault="000B25D2" w:rsidP="004850FD">
      <w:r>
        <w:tab/>
        <w:t>O software deve auxiliar para o usuário gerenciar o serviço de chat, com as funções de bloquear.</w:t>
      </w:r>
    </w:p>
    <w:p w:rsidR="0074075F" w:rsidRDefault="004E04F2" w:rsidP="004850FD">
      <w:r>
        <w:t>4.1.5</w:t>
      </w:r>
      <w:r w:rsidR="0074075F">
        <w:t xml:space="preserve"> [RF005] Gerenciar Eventos</w:t>
      </w:r>
    </w:p>
    <w:p w:rsidR="000B25D2" w:rsidRDefault="000B25D2" w:rsidP="004850FD">
      <w:r>
        <w:tab/>
        <w:t>O software deve permitir a usuários específicos a função de organizar eventos, assim como cancelar e modificar data e local.</w:t>
      </w:r>
    </w:p>
    <w:p w:rsidR="0074075F" w:rsidRDefault="004E04F2" w:rsidP="004850FD">
      <w:r>
        <w:t>4.1.6</w:t>
      </w:r>
      <w:r w:rsidR="0074075F">
        <w:t xml:space="preserve"> [RF006] Consulta de Dados</w:t>
      </w:r>
    </w:p>
    <w:p w:rsidR="000B25D2" w:rsidRDefault="000B25D2" w:rsidP="004850FD">
      <w:r>
        <w:tab/>
        <w:t>O software deve fornecer a sua consulta de dados para o usuário administrador.</w:t>
      </w:r>
    </w:p>
    <w:p w:rsidR="0074075F" w:rsidRDefault="004E04F2" w:rsidP="004850FD">
      <w:r>
        <w:t>4.1.7</w:t>
      </w:r>
      <w:r w:rsidR="0074075F">
        <w:t xml:space="preserve"> [RF007] Emitir Relatório de Acesso</w:t>
      </w:r>
    </w:p>
    <w:p w:rsidR="000B25D2" w:rsidRDefault="000B25D2" w:rsidP="004850FD">
      <w:r>
        <w:tab/>
        <w:t xml:space="preserve">Este requisito garante que </w:t>
      </w:r>
      <w:r w:rsidR="00EA4C64">
        <w:t>usuário específico consiga</w:t>
      </w:r>
      <w:r>
        <w:t xml:space="preserve"> emitir relatórios de acesso a </w:t>
      </w:r>
      <w:r w:rsidR="00026360">
        <w:t>páginas</w:t>
      </w:r>
      <w:r>
        <w:t xml:space="preserve"> especificas</w:t>
      </w:r>
    </w:p>
    <w:p w:rsidR="0074075F" w:rsidRDefault="004E04F2" w:rsidP="004850FD">
      <w:r>
        <w:t xml:space="preserve">4.1.8 </w:t>
      </w:r>
      <w:r w:rsidR="0074075F">
        <w:t>[RF008] Emitir Alerta de Evento</w:t>
      </w:r>
    </w:p>
    <w:p w:rsidR="000B25D2" w:rsidRDefault="000B25D2" w:rsidP="004850FD">
      <w:r>
        <w:tab/>
        <w:t>O software deve emitir alertas de evento para usuários padrão que são cadastrador em eventos.</w:t>
      </w:r>
    </w:p>
    <w:p w:rsidR="0074075F" w:rsidRDefault="004E04F2" w:rsidP="004850FD">
      <w:r>
        <w:t>4.1.9</w:t>
      </w:r>
      <w:r w:rsidR="0074075F">
        <w:t xml:space="preserve"> [RNF001] Gerar Relatório em PDF</w:t>
      </w:r>
    </w:p>
    <w:p w:rsidR="00EA4C64" w:rsidRDefault="00EA4C64" w:rsidP="004850FD">
      <w:r>
        <w:tab/>
        <w:t>O relatório de acesso deve especificadamente ser gerado em formatação PDF</w:t>
      </w:r>
    </w:p>
    <w:p w:rsidR="0074075F" w:rsidRDefault="004E04F2" w:rsidP="004850FD">
      <w:r>
        <w:t>4.1.10</w:t>
      </w:r>
      <w:r w:rsidR="0074075F">
        <w:t xml:space="preserve"> [RNF002] Enviar Alertas por E-mail</w:t>
      </w:r>
    </w:p>
    <w:p w:rsidR="00EA4C64" w:rsidRDefault="00EA4C64" w:rsidP="004850FD">
      <w:r>
        <w:tab/>
        <w:t>O software deve enviar todos os tipos de alerta para o E-mail cadastrado.</w:t>
      </w:r>
    </w:p>
    <w:p w:rsidR="0074075F" w:rsidRDefault="004E04F2" w:rsidP="004850FD">
      <w:r>
        <w:t>4.1.11 [</w:t>
      </w:r>
      <w:r w:rsidR="0074075F">
        <w:t>RNF003] Acesso de Administrador</w:t>
      </w:r>
      <w:r w:rsidR="00EA4C64">
        <w:tab/>
      </w:r>
    </w:p>
    <w:p w:rsidR="00EA4C64" w:rsidRDefault="00EA4C64" w:rsidP="004850FD">
      <w:r>
        <w:tab/>
        <w:t>A base de dados deve ser protegida para acessos de apenas usuários autorizados</w:t>
      </w:r>
    </w:p>
    <w:p w:rsidR="0074075F" w:rsidRDefault="0074075F" w:rsidP="004850FD">
      <w:r>
        <w:t>4.1.1</w:t>
      </w:r>
      <w:r w:rsidR="004E04F2">
        <w:t>2</w:t>
      </w:r>
      <w:r>
        <w:t xml:space="preserve"> [RNF004] Tempo de resposta de cadastrar evento não deve ultrapassar 60 segundos.</w:t>
      </w:r>
      <w:r w:rsidR="00EA4C64">
        <w:tab/>
        <w:t>A disponibilidade de cadastrar eventos para usuários com essa permissão não deve demorar mais que 1 minuto de espera.</w:t>
      </w:r>
    </w:p>
    <w:p w:rsidR="0074075F" w:rsidRDefault="0074075F" w:rsidP="004850FD">
      <w:r>
        <w:t>4.1.1</w:t>
      </w:r>
      <w:r w:rsidR="004E04F2">
        <w:t>3</w:t>
      </w:r>
      <w:r>
        <w:t xml:space="preserve"> [RNF005] Gerenciamento de banco de dados em SQL</w:t>
      </w:r>
    </w:p>
    <w:p w:rsidR="00EA4C64" w:rsidRDefault="00EA4C64" w:rsidP="004850FD">
      <w:r>
        <w:tab/>
        <w:t>O software deve ser implementando em linguagem SQL para a modelagem do banco de dados</w:t>
      </w:r>
    </w:p>
    <w:p w:rsidR="00EA4C64" w:rsidRDefault="0074075F" w:rsidP="004850FD">
      <w:r>
        <w:lastRenderedPageBreak/>
        <w:t>4.1.1</w:t>
      </w:r>
      <w:r w:rsidR="004E04F2">
        <w:t>4</w:t>
      </w:r>
      <w:r>
        <w:t xml:space="preserve"> [RNF006] Banco de dados de evento deve ser atualizado em tempo real</w:t>
      </w:r>
      <w:r w:rsidR="00EA4C64">
        <w:tab/>
      </w:r>
      <w:r w:rsidR="00EA4C64">
        <w:tab/>
      </w:r>
    </w:p>
    <w:p w:rsidR="00EA4C64" w:rsidRDefault="00EA4C64" w:rsidP="004850FD">
      <w:r>
        <w:tab/>
        <w:t>O banco de dados ao cadastrar eventos deve atualizar automaticamente a quantidade de eventos existentes.</w:t>
      </w:r>
    </w:p>
    <w:p w:rsidR="0074075F" w:rsidRDefault="0074075F" w:rsidP="004850FD"/>
    <w:p w:rsidR="0074075F" w:rsidRDefault="000B25D2" w:rsidP="004850FD">
      <w:r>
        <w:t>4.2 Diagramas do aplicativo</w:t>
      </w:r>
    </w:p>
    <w:p w:rsidR="000B25D2" w:rsidRPr="000B25D2" w:rsidRDefault="000B25D2" w:rsidP="004850FD">
      <w:pPr>
        <w:rPr>
          <w:rFonts w:ascii="Times New Roman" w:hAnsi="Times New Roman"/>
        </w:rPr>
      </w:pPr>
      <w:r>
        <w:tab/>
      </w:r>
      <w:r w:rsidRPr="000B25D2">
        <w:rPr>
          <w:rFonts w:ascii="Times New Roman" w:hAnsi="Times New Roman"/>
        </w:rPr>
        <w:t>Este modelo</w:t>
      </w:r>
      <w:r>
        <w:rPr>
          <w:rFonts w:ascii="Times New Roman" w:hAnsi="Times New Roman"/>
        </w:rPr>
        <w:t xml:space="preserve"> tem como objetivo mapear as tabelas e os relacionamento presentes na aplicação, sendo assim atende os requisitos funcionais e não funcionais.</w:t>
      </w:r>
    </w:p>
    <w:p w:rsidR="000B25D2" w:rsidRPr="000B25D2" w:rsidRDefault="00FD71A1" w:rsidP="000B25D2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Figura</w:t>
      </w:r>
      <w:r w:rsidR="000B25D2">
        <w:rPr>
          <w:rFonts w:asciiTheme="majorHAnsi" w:hAnsiTheme="majorHAnsi" w:cstheme="majorHAnsi"/>
          <w:sz w:val="20"/>
        </w:rPr>
        <w:t xml:space="preserve"> 4.2</w:t>
      </w:r>
      <w:r w:rsidR="000B25D2" w:rsidRPr="0074075F">
        <w:rPr>
          <w:rFonts w:asciiTheme="majorHAnsi" w:hAnsiTheme="majorHAnsi" w:cstheme="majorHAnsi"/>
          <w:sz w:val="20"/>
        </w:rPr>
        <w:t xml:space="preserve">: Essa </w:t>
      </w:r>
      <w:r w:rsidR="000B25D2">
        <w:rPr>
          <w:rFonts w:asciiTheme="majorHAnsi" w:hAnsiTheme="majorHAnsi" w:cstheme="majorHAnsi"/>
          <w:sz w:val="20"/>
        </w:rPr>
        <w:t xml:space="preserve">figura representa a modelagem do banco de dados do </w:t>
      </w:r>
      <w:proofErr w:type="spellStart"/>
      <w:r w:rsidR="000B25D2">
        <w:rPr>
          <w:rFonts w:asciiTheme="majorHAnsi" w:hAnsiTheme="majorHAnsi" w:cstheme="majorHAnsi"/>
          <w:sz w:val="20"/>
        </w:rPr>
        <w:t>ONGinfo</w:t>
      </w:r>
      <w:proofErr w:type="spellEnd"/>
    </w:p>
    <w:p w:rsidR="000B25D2" w:rsidRDefault="000B25D2" w:rsidP="007A2572">
      <w:pPr>
        <w:ind w:left="-1417" w:hanging="1"/>
      </w:pPr>
      <w:r>
        <w:rPr>
          <w:noProof/>
        </w:rPr>
        <w:drawing>
          <wp:inline distT="0" distB="0" distL="0" distR="0">
            <wp:extent cx="7115175" cy="2794178"/>
            <wp:effectExtent l="0" t="0" r="0" b="6350"/>
            <wp:docPr id="1" name="Imagem 1" descr="C:\Users\Maste\AppData\Local\Microsoft\Windows\INetCache\Content.Word\ong_info_mode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\AppData\Local\Microsoft\Windows\INetCache\Content.Word\ong_info_model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t="2653" r="1872" b="4488"/>
                    <a:stretch/>
                  </pic:blipFill>
                  <pic:spPr bwMode="auto">
                    <a:xfrm>
                      <a:off x="0" y="0"/>
                      <a:ext cx="7127740" cy="279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75F" w:rsidRPr="004850FD" w:rsidRDefault="0074075F" w:rsidP="004850FD"/>
    <w:p w:rsidR="00F8367C" w:rsidRPr="00735804" w:rsidRDefault="006A092C" w:rsidP="008B468B">
      <w:pPr>
        <w:rPr>
          <w:rFonts w:ascii="Times New Roman" w:hAnsi="Times New Roman"/>
        </w:rPr>
      </w:pPr>
      <w:r w:rsidRPr="00735804">
        <w:rPr>
          <w:rFonts w:ascii="Times New Roman" w:hAnsi="Times New Roman"/>
        </w:rPr>
        <w:t>A aplicação terá perfil de pessoa</w:t>
      </w:r>
      <w:r w:rsidR="00F8367C" w:rsidRPr="00735804">
        <w:rPr>
          <w:rFonts w:ascii="Times New Roman" w:hAnsi="Times New Roman"/>
        </w:rPr>
        <w:t xml:space="preserve"> e de organização. </w:t>
      </w:r>
      <w:r w:rsidRPr="00735804">
        <w:rPr>
          <w:rFonts w:ascii="Times New Roman" w:hAnsi="Times New Roman"/>
        </w:rPr>
        <w:t xml:space="preserve">Para Organização, será possível descrever </w:t>
      </w:r>
      <w:r w:rsidR="00ED2266" w:rsidRPr="00735804">
        <w:rPr>
          <w:rFonts w:ascii="Times New Roman" w:hAnsi="Times New Roman"/>
        </w:rPr>
        <w:t xml:space="preserve">a causa que defende </w:t>
      </w:r>
      <w:r w:rsidRPr="00735804">
        <w:rPr>
          <w:rFonts w:ascii="Times New Roman" w:hAnsi="Times New Roman"/>
        </w:rPr>
        <w:t>e cadastrar eventos</w:t>
      </w:r>
      <w:r w:rsidR="00F8367C" w:rsidRPr="00735804">
        <w:rPr>
          <w:rFonts w:ascii="Times New Roman" w:hAnsi="Times New Roman"/>
        </w:rPr>
        <w:t xml:space="preserve"> e campanhas</w:t>
      </w:r>
      <w:r w:rsidRPr="00735804">
        <w:rPr>
          <w:rFonts w:ascii="Times New Roman" w:hAnsi="Times New Roman"/>
        </w:rPr>
        <w:t xml:space="preserve"> relacionados ao trabalho realizado </w:t>
      </w:r>
      <w:r w:rsidR="00327206" w:rsidRPr="00735804">
        <w:rPr>
          <w:rFonts w:ascii="Times New Roman" w:hAnsi="Times New Roman"/>
        </w:rPr>
        <w:t xml:space="preserve">pela </w:t>
      </w:r>
      <w:r w:rsidRPr="00735804">
        <w:rPr>
          <w:rFonts w:ascii="Times New Roman" w:hAnsi="Times New Roman"/>
        </w:rPr>
        <w:t>ONG</w:t>
      </w:r>
      <w:r w:rsidR="00D47A2B" w:rsidRPr="00735804">
        <w:rPr>
          <w:rFonts w:ascii="Times New Roman" w:hAnsi="Times New Roman"/>
        </w:rPr>
        <w:t xml:space="preserve"> (Organização Não Governamental)</w:t>
      </w:r>
      <w:r w:rsidRPr="00735804">
        <w:rPr>
          <w:rFonts w:ascii="Times New Roman" w:hAnsi="Times New Roman"/>
        </w:rPr>
        <w:t xml:space="preserve">. </w:t>
      </w:r>
      <w:r w:rsidR="00327206" w:rsidRPr="00735804">
        <w:rPr>
          <w:rFonts w:ascii="Times New Roman" w:hAnsi="Times New Roman"/>
        </w:rPr>
        <w:t>O</w:t>
      </w:r>
      <w:r w:rsidR="00ED2266" w:rsidRPr="00735804">
        <w:rPr>
          <w:rFonts w:ascii="Times New Roman" w:hAnsi="Times New Roman"/>
        </w:rPr>
        <w:t xml:space="preserve"> perfil de pessoa</w:t>
      </w:r>
      <w:r w:rsidRPr="00735804">
        <w:rPr>
          <w:rFonts w:ascii="Times New Roman" w:hAnsi="Times New Roman"/>
        </w:rPr>
        <w:t xml:space="preserve"> pode ser acessado</w:t>
      </w:r>
      <w:r w:rsidR="00ED2266" w:rsidRPr="00735804">
        <w:rPr>
          <w:rFonts w:ascii="Times New Roman" w:hAnsi="Times New Roman"/>
        </w:rPr>
        <w:t xml:space="preserve"> por quem deseja ajudar a causa</w:t>
      </w:r>
      <w:r w:rsidRPr="00735804">
        <w:rPr>
          <w:rFonts w:ascii="Times New Roman" w:hAnsi="Times New Roman"/>
        </w:rPr>
        <w:t xml:space="preserve"> </w:t>
      </w:r>
      <w:r w:rsidR="00ED2266" w:rsidRPr="00735804">
        <w:rPr>
          <w:rFonts w:ascii="Times New Roman" w:hAnsi="Times New Roman"/>
        </w:rPr>
        <w:t xml:space="preserve">quem necessita da </w:t>
      </w:r>
      <w:r w:rsidR="00327206" w:rsidRPr="00735804">
        <w:rPr>
          <w:rFonts w:ascii="Times New Roman" w:hAnsi="Times New Roman"/>
        </w:rPr>
        <w:t>ajuda</w:t>
      </w:r>
      <w:r w:rsidRPr="00735804">
        <w:rPr>
          <w:rFonts w:ascii="Times New Roman" w:hAnsi="Times New Roman"/>
        </w:rPr>
        <w:t xml:space="preserve"> fornecida pela instituição.</w:t>
      </w:r>
      <w:r w:rsidR="00327206" w:rsidRPr="00735804">
        <w:rPr>
          <w:rFonts w:ascii="Times New Roman" w:hAnsi="Times New Roman"/>
        </w:rPr>
        <w:t xml:space="preserve"> </w:t>
      </w:r>
    </w:p>
    <w:p w:rsidR="00EC49FE" w:rsidRPr="00735804" w:rsidRDefault="00F8367C" w:rsidP="008B468B">
      <w:pPr>
        <w:rPr>
          <w:rFonts w:ascii="Times New Roman" w:hAnsi="Times New Roman"/>
          <w:sz w:val="32"/>
          <w:szCs w:val="32"/>
        </w:rPr>
      </w:pPr>
      <w:r w:rsidRPr="00735804">
        <w:rPr>
          <w:rFonts w:ascii="Times New Roman" w:hAnsi="Times New Roman"/>
        </w:rPr>
        <w:tab/>
      </w:r>
      <w:r w:rsidR="00327206" w:rsidRPr="00735804">
        <w:rPr>
          <w:rFonts w:ascii="Times New Roman" w:hAnsi="Times New Roman"/>
        </w:rPr>
        <w:t>O objetivo de disseminação da informação é obtido na funcionalidade de adicionar ONGs</w:t>
      </w:r>
      <w:r w:rsidR="00D47A2B" w:rsidRPr="00735804">
        <w:rPr>
          <w:rFonts w:ascii="Times New Roman" w:hAnsi="Times New Roman"/>
        </w:rPr>
        <w:t xml:space="preserve"> (Organizações Não Governamentais)</w:t>
      </w:r>
      <w:r w:rsidR="00327206" w:rsidRPr="00735804">
        <w:rPr>
          <w:rFonts w:ascii="Times New Roman" w:hAnsi="Times New Roman"/>
        </w:rPr>
        <w:t xml:space="preserve"> como favoritas e ter o acesso a seus eventos no perfil de pessoa. Além da organização poder adicionar link de seu website, para ONGs</w:t>
      </w:r>
      <w:r w:rsidR="00D47A2B" w:rsidRPr="00735804">
        <w:rPr>
          <w:rFonts w:ascii="Times New Roman" w:hAnsi="Times New Roman"/>
        </w:rPr>
        <w:t xml:space="preserve"> (Organizações Não </w:t>
      </w:r>
      <w:r w:rsidR="00735804" w:rsidRPr="00735804">
        <w:rPr>
          <w:rFonts w:ascii="Times New Roman" w:hAnsi="Times New Roman"/>
        </w:rPr>
        <w:t>Governamentais) que</w:t>
      </w:r>
      <w:r w:rsidR="00327206" w:rsidRPr="00735804">
        <w:rPr>
          <w:rFonts w:ascii="Times New Roman" w:hAnsi="Times New Roman"/>
        </w:rPr>
        <w:t xml:space="preserve"> não possuem este recurso, ainda é possível manter o contato a partir do envio de e-mail. </w:t>
      </w:r>
      <w:r w:rsidR="00ED2266" w:rsidRPr="00735804">
        <w:rPr>
          <w:rFonts w:ascii="Times New Roman" w:hAnsi="Times New Roman"/>
        </w:rPr>
        <w:t>A geração de PDF da listada de próximos eventos está inclusa ao desenvolvimento do perfil de pessoa, onde até aqueles que não p</w:t>
      </w:r>
      <w:r w:rsidR="00D8722E" w:rsidRPr="00735804">
        <w:rPr>
          <w:rFonts w:ascii="Times New Roman" w:hAnsi="Times New Roman"/>
        </w:rPr>
        <w:t>ossuem acesso a smart</w:t>
      </w:r>
      <w:r w:rsidR="00ED2266" w:rsidRPr="00735804">
        <w:rPr>
          <w:rFonts w:ascii="Times New Roman" w:hAnsi="Times New Roman"/>
        </w:rPr>
        <w:t xml:space="preserve">phone, terão acesso a informação em arquivo (.PDF) ou impressa. </w:t>
      </w:r>
      <w:r w:rsidR="00AE6101" w:rsidRPr="00735804">
        <w:rPr>
          <w:rFonts w:ascii="Times New Roman" w:hAnsi="Times New Roman"/>
        </w:rPr>
        <w:t>Os</w:t>
      </w:r>
      <w:r w:rsidR="00327206" w:rsidRPr="00735804">
        <w:rPr>
          <w:rFonts w:ascii="Times New Roman" w:hAnsi="Times New Roman"/>
        </w:rPr>
        <w:t xml:space="preserve"> usuários </w:t>
      </w:r>
      <w:r w:rsidR="00AE6101" w:rsidRPr="00735804">
        <w:rPr>
          <w:rFonts w:ascii="Times New Roman" w:hAnsi="Times New Roman"/>
        </w:rPr>
        <w:t>são</w:t>
      </w:r>
      <w:r w:rsidR="00327206" w:rsidRPr="00735804">
        <w:rPr>
          <w:rFonts w:ascii="Times New Roman" w:hAnsi="Times New Roman"/>
        </w:rPr>
        <w:t xml:space="preserve"> muito importantes</w:t>
      </w:r>
      <w:r w:rsidR="00AE6101" w:rsidRPr="00735804">
        <w:rPr>
          <w:rFonts w:ascii="Times New Roman" w:hAnsi="Times New Roman"/>
        </w:rPr>
        <w:t xml:space="preserve"> para o movimento e melhoria da aplicação, sendo assim, terá uma área para contato com desenvolvedores, no intuito de facilitar o feedback.</w:t>
      </w:r>
    </w:p>
    <w:p w:rsidR="00E059DD" w:rsidRPr="00735804" w:rsidRDefault="00E059DD" w:rsidP="008B468B">
      <w:pPr>
        <w:rPr>
          <w:rFonts w:ascii="Times New Roman" w:hAnsi="Times New Roman"/>
        </w:rPr>
      </w:pPr>
    </w:p>
    <w:p w:rsidR="00EC49FE" w:rsidRPr="00735804" w:rsidRDefault="00B07781" w:rsidP="008B468B">
      <w:pPr>
        <w:pStyle w:val="Ttulo1"/>
        <w:jc w:val="both"/>
        <w:rPr>
          <w:rFonts w:ascii="Times New Roman" w:hAnsi="Times New Roman"/>
        </w:rPr>
      </w:pPr>
      <w:r w:rsidRPr="00735804">
        <w:rPr>
          <w:rFonts w:ascii="Times New Roman" w:hAnsi="Times New Roman"/>
        </w:rPr>
        <w:lastRenderedPageBreak/>
        <w:t>5</w:t>
      </w:r>
      <w:r w:rsidR="00EC49FE" w:rsidRPr="00735804">
        <w:rPr>
          <w:rFonts w:ascii="Times New Roman" w:hAnsi="Times New Roman"/>
        </w:rPr>
        <w:t xml:space="preserve">. </w:t>
      </w:r>
      <w:r w:rsidR="00066E73" w:rsidRPr="00735804">
        <w:rPr>
          <w:rFonts w:ascii="Times New Roman" w:hAnsi="Times New Roman"/>
        </w:rPr>
        <w:t>REFERÊNCIAS</w:t>
      </w:r>
    </w:p>
    <w:p w:rsidR="00B4279D" w:rsidRPr="00735804" w:rsidRDefault="000020DD" w:rsidP="008B468B">
      <w:pPr>
        <w:pStyle w:val="Reference"/>
        <w:rPr>
          <w:rFonts w:ascii="Times New Roman" w:hAnsi="Times New Roman"/>
          <w:lang w:eastAsia="en-US"/>
        </w:rPr>
      </w:pPr>
      <w:r w:rsidRPr="00735804">
        <w:rPr>
          <w:rFonts w:ascii="Times New Roman" w:hAnsi="Times New Roman"/>
          <w:lang w:eastAsia="en-US"/>
        </w:rPr>
        <w:t xml:space="preserve">PINTO, </w:t>
      </w:r>
      <w:proofErr w:type="spellStart"/>
      <w:r w:rsidRPr="00735804">
        <w:rPr>
          <w:rFonts w:ascii="Times New Roman" w:hAnsi="Times New Roman"/>
          <w:lang w:eastAsia="en-US"/>
        </w:rPr>
        <w:t>Céli</w:t>
      </w:r>
      <w:proofErr w:type="spellEnd"/>
      <w:r w:rsidRPr="00735804">
        <w:rPr>
          <w:rFonts w:ascii="Times New Roman" w:hAnsi="Times New Roman"/>
          <w:lang w:eastAsia="en-US"/>
        </w:rPr>
        <w:t xml:space="preserve"> Regina Jardim</w:t>
      </w:r>
      <w:r w:rsidR="00B4279D" w:rsidRPr="00735804">
        <w:rPr>
          <w:rFonts w:ascii="Times New Roman" w:hAnsi="Times New Roman"/>
          <w:lang w:eastAsia="en-US"/>
        </w:rPr>
        <w:t xml:space="preserve">. </w:t>
      </w:r>
      <w:r w:rsidRPr="00735804">
        <w:rPr>
          <w:rFonts w:ascii="Times New Roman" w:hAnsi="Times New Roman"/>
          <w:lang w:eastAsia="en-US"/>
        </w:rPr>
        <w:t>As ONGs e a Política no Brasil: Presença de Novos Atores</w:t>
      </w:r>
      <w:r w:rsidR="00B4279D" w:rsidRPr="00735804">
        <w:rPr>
          <w:rFonts w:ascii="Times New Roman" w:hAnsi="Times New Roman"/>
          <w:lang w:eastAsia="en-US"/>
        </w:rPr>
        <w:t xml:space="preserve">. Disponível em: &lt;http://www.scielo.br/pdf/%0D/dados/v49n3/a08v49n3.pdf&gt;. Acesso em: </w:t>
      </w:r>
      <w:r w:rsidR="00ED563B" w:rsidRPr="00735804">
        <w:rPr>
          <w:rFonts w:ascii="Times New Roman" w:hAnsi="Times New Roman"/>
          <w:lang w:eastAsia="en-US"/>
        </w:rPr>
        <w:t>20</w:t>
      </w:r>
      <w:r w:rsidR="00B4279D" w:rsidRPr="00735804">
        <w:rPr>
          <w:rFonts w:ascii="Times New Roman" w:hAnsi="Times New Roman"/>
          <w:lang w:eastAsia="en-US"/>
        </w:rPr>
        <w:t xml:space="preserve"> </w:t>
      </w:r>
      <w:r w:rsidR="00ED563B" w:rsidRPr="00735804">
        <w:rPr>
          <w:rFonts w:ascii="Times New Roman" w:hAnsi="Times New Roman"/>
          <w:lang w:eastAsia="en-US"/>
        </w:rPr>
        <w:t>mar</w:t>
      </w:r>
      <w:r w:rsidR="00B4279D" w:rsidRPr="00735804">
        <w:rPr>
          <w:rFonts w:ascii="Times New Roman" w:hAnsi="Times New Roman"/>
          <w:lang w:eastAsia="en-US"/>
        </w:rPr>
        <w:t>. 201</w:t>
      </w:r>
      <w:r w:rsidR="00ED563B" w:rsidRPr="00735804">
        <w:rPr>
          <w:rFonts w:ascii="Times New Roman" w:hAnsi="Times New Roman"/>
          <w:lang w:eastAsia="en-US"/>
        </w:rPr>
        <w:t>8</w:t>
      </w:r>
    </w:p>
    <w:p w:rsidR="00B4279D" w:rsidRPr="00735804" w:rsidRDefault="00F3014A" w:rsidP="008B468B">
      <w:pPr>
        <w:pStyle w:val="Reference"/>
        <w:rPr>
          <w:rFonts w:ascii="Times New Roman" w:hAnsi="Times New Roman"/>
          <w:lang w:eastAsia="en-US"/>
        </w:rPr>
      </w:pPr>
      <w:r w:rsidRPr="00735804">
        <w:rPr>
          <w:rFonts w:ascii="Times New Roman" w:hAnsi="Times New Roman"/>
          <w:lang w:eastAsia="en-US"/>
        </w:rPr>
        <w:t>ARMANI, Domingos</w:t>
      </w:r>
      <w:r w:rsidR="00B4279D" w:rsidRPr="00735804">
        <w:rPr>
          <w:rFonts w:ascii="Times New Roman" w:hAnsi="Times New Roman"/>
          <w:lang w:eastAsia="en-US"/>
        </w:rPr>
        <w:t xml:space="preserve">. </w:t>
      </w:r>
      <w:r w:rsidRPr="00735804">
        <w:rPr>
          <w:rFonts w:ascii="Times New Roman" w:hAnsi="Times New Roman"/>
          <w:lang w:eastAsia="en-US"/>
        </w:rPr>
        <w:t>O desenvolvimento institucional como condição de Sustentabilidade das ong no brasil</w:t>
      </w:r>
      <w:r w:rsidR="00B4279D" w:rsidRPr="00735804">
        <w:rPr>
          <w:rFonts w:ascii="Times New Roman" w:hAnsi="Times New Roman"/>
          <w:lang w:eastAsia="en-US"/>
        </w:rPr>
        <w:t xml:space="preserve">. Disponível em: &lt;http://www.projeccia.com.br/images/download/organizacional/Domingos-Armani-O-desenvolvimento-institucional.pdf&gt;. Acesso em: </w:t>
      </w:r>
      <w:r w:rsidR="00ED563B" w:rsidRPr="00735804">
        <w:rPr>
          <w:rFonts w:ascii="Times New Roman" w:hAnsi="Times New Roman"/>
          <w:lang w:eastAsia="en-US"/>
        </w:rPr>
        <w:t>19</w:t>
      </w:r>
      <w:r w:rsidR="00B4279D" w:rsidRPr="00735804">
        <w:rPr>
          <w:rFonts w:ascii="Times New Roman" w:hAnsi="Times New Roman"/>
          <w:lang w:eastAsia="en-US"/>
        </w:rPr>
        <w:t xml:space="preserve"> </w:t>
      </w:r>
      <w:r w:rsidR="00ED563B" w:rsidRPr="00735804">
        <w:rPr>
          <w:rFonts w:ascii="Times New Roman" w:hAnsi="Times New Roman"/>
          <w:lang w:eastAsia="en-US"/>
        </w:rPr>
        <w:t>mar</w:t>
      </w:r>
      <w:r w:rsidR="00B4279D" w:rsidRPr="00735804">
        <w:rPr>
          <w:rFonts w:ascii="Times New Roman" w:hAnsi="Times New Roman"/>
          <w:lang w:eastAsia="en-US"/>
        </w:rPr>
        <w:t>. 201</w:t>
      </w:r>
      <w:r w:rsidR="00ED563B" w:rsidRPr="00735804">
        <w:rPr>
          <w:rFonts w:ascii="Times New Roman" w:hAnsi="Times New Roman"/>
          <w:lang w:eastAsia="en-US"/>
        </w:rPr>
        <w:t>8</w:t>
      </w:r>
    </w:p>
    <w:p w:rsidR="00B4279D" w:rsidRPr="00735804" w:rsidRDefault="00ED563B" w:rsidP="008B468B">
      <w:pPr>
        <w:pStyle w:val="Reference"/>
        <w:rPr>
          <w:rFonts w:ascii="Times New Roman" w:hAnsi="Times New Roman"/>
          <w:lang w:eastAsia="en-US"/>
        </w:rPr>
      </w:pPr>
      <w:r w:rsidRPr="00735804">
        <w:rPr>
          <w:rFonts w:ascii="Times New Roman" w:hAnsi="Times New Roman"/>
          <w:lang w:eastAsia="en-US"/>
        </w:rPr>
        <w:t xml:space="preserve">FERREIRA, Victor Claudio </w:t>
      </w:r>
      <w:proofErr w:type="spellStart"/>
      <w:r w:rsidRPr="00735804">
        <w:rPr>
          <w:rFonts w:ascii="Times New Roman" w:hAnsi="Times New Roman"/>
          <w:lang w:eastAsia="en-US"/>
        </w:rPr>
        <w:t>Paradela</w:t>
      </w:r>
      <w:proofErr w:type="spellEnd"/>
      <w:r w:rsidR="00B4279D" w:rsidRPr="00735804">
        <w:rPr>
          <w:rFonts w:ascii="Times New Roman" w:hAnsi="Times New Roman"/>
          <w:lang w:eastAsia="en-US"/>
        </w:rPr>
        <w:t xml:space="preserve">. </w:t>
      </w:r>
      <w:r w:rsidRPr="00735804">
        <w:rPr>
          <w:rFonts w:ascii="Times New Roman" w:hAnsi="Times New Roman"/>
          <w:lang w:eastAsia="en-US"/>
        </w:rPr>
        <w:t>ONGs no Brasil: um estudo sobre suas características e fatores que têm induzido seu crescimento</w:t>
      </w:r>
      <w:r w:rsidR="00B4279D" w:rsidRPr="00735804">
        <w:rPr>
          <w:rFonts w:ascii="Times New Roman" w:hAnsi="Times New Roman"/>
          <w:lang w:eastAsia="en-US"/>
        </w:rPr>
        <w:t xml:space="preserve">. Disponível em: &lt;https://bibliotecadigital.fgv.br/dspace/handle/10438/3266&gt;. Acesso em: </w:t>
      </w:r>
      <w:r w:rsidRPr="00735804">
        <w:rPr>
          <w:rFonts w:ascii="Times New Roman" w:hAnsi="Times New Roman"/>
          <w:lang w:eastAsia="en-US"/>
        </w:rPr>
        <w:t>21</w:t>
      </w:r>
      <w:r w:rsidR="00B4279D" w:rsidRPr="00735804">
        <w:rPr>
          <w:rFonts w:ascii="Times New Roman" w:hAnsi="Times New Roman"/>
          <w:lang w:eastAsia="en-US"/>
        </w:rPr>
        <w:t xml:space="preserve"> </w:t>
      </w:r>
      <w:r w:rsidRPr="00735804">
        <w:rPr>
          <w:rFonts w:ascii="Times New Roman" w:hAnsi="Times New Roman"/>
          <w:lang w:eastAsia="en-US"/>
        </w:rPr>
        <w:t>mar</w:t>
      </w:r>
      <w:r w:rsidR="00B4279D" w:rsidRPr="00735804">
        <w:rPr>
          <w:rFonts w:ascii="Times New Roman" w:hAnsi="Times New Roman"/>
          <w:lang w:eastAsia="en-US"/>
        </w:rPr>
        <w:t>. 201</w:t>
      </w:r>
      <w:r w:rsidRPr="00735804">
        <w:rPr>
          <w:rFonts w:ascii="Times New Roman" w:hAnsi="Times New Roman"/>
          <w:lang w:eastAsia="en-US"/>
        </w:rPr>
        <w:t>8</w:t>
      </w:r>
    </w:p>
    <w:p w:rsidR="00941CE2" w:rsidRPr="00735804" w:rsidRDefault="00941CE2" w:rsidP="008B468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47A2B" w:rsidRPr="00735804" w:rsidRDefault="00D47A2B" w:rsidP="008B468B">
      <w:pPr>
        <w:pStyle w:val="Reference"/>
        <w:rPr>
          <w:rFonts w:ascii="Times New Roman" w:hAnsi="Times New Roman"/>
          <w:lang w:eastAsia="en-US"/>
        </w:rPr>
      </w:pPr>
      <w:r w:rsidRPr="00735804">
        <w:rPr>
          <w:rFonts w:ascii="Times New Roman" w:hAnsi="Times New Roman"/>
          <w:lang w:eastAsia="en-US"/>
        </w:rPr>
        <w:t xml:space="preserve">CARRIO, Rosinha Machado. Organizações privadas sem fins lucrativos: a participação do mercado no terceiro setor. Disponível em: Tempo soc. vol.12 no.2 São Paulo Nov. 2000 &lt;http://www.scielo.br/scielo.php?script=sci_arttext&amp;pid=S0103-20702000000200015 &gt;. Acessado em: 24 </w:t>
      </w:r>
      <w:r w:rsidRPr="00735804">
        <w:rPr>
          <w:rFonts w:ascii="Times New Roman" w:hAnsi="Times New Roman"/>
          <w:color w:val="222222"/>
          <w:shd w:val="clear" w:color="auto" w:fill="FFFFFF"/>
        </w:rPr>
        <w:t>abr. 2018</w:t>
      </w:r>
    </w:p>
    <w:p w:rsidR="00D47A2B" w:rsidRDefault="00D47A2B" w:rsidP="008B468B">
      <w:pPr>
        <w:pStyle w:val="Reference"/>
        <w:rPr>
          <w:rFonts w:ascii="Times New Roman" w:hAnsi="Times New Roman"/>
          <w:lang w:eastAsia="en-US"/>
        </w:rPr>
      </w:pPr>
    </w:p>
    <w:p w:rsidR="002469A4" w:rsidRPr="00CF19C1" w:rsidRDefault="002469A4" w:rsidP="00D47A2B">
      <w:pPr>
        <w:pStyle w:val="Reference"/>
        <w:ind w:left="0" w:firstLine="0"/>
        <w:rPr>
          <w:rFonts w:ascii="Times New Roman" w:hAnsi="Times New Roman"/>
        </w:rPr>
      </w:pPr>
    </w:p>
    <w:sectPr w:rsidR="002469A4" w:rsidRPr="00CF19C1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57D" w:rsidRDefault="0078757D">
      <w:r>
        <w:separator/>
      </w:r>
    </w:p>
  </w:endnote>
  <w:endnote w:type="continuationSeparator" w:id="0">
    <w:p w:rsidR="0078757D" w:rsidRDefault="0078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850FD" w:rsidRDefault="0092301E">
    <w:pPr>
      <w:jc w:val="left"/>
      <w:rPr>
        <w:lang w:val="en-US"/>
      </w:rPr>
    </w:pPr>
    <w:r w:rsidRPr="004850FD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850FD" w:rsidRDefault="0092301E">
    <w:pPr>
      <w:rPr>
        <w:lang w:val="en-US"/>
      </w:rPr>
    </w:pPr>
    <w:r w:rsidRPr="004850FD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850FD" w:rsidRDefault="0092301E">
    <w:pPr>
      <w:jc w:val="left"/>
      <w:rPr>
        <w:lang w:val="en-US"/>
      </w:rPr>
    </w:pPr>
    <w:r w:rsidRPr="004850FD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4850FD" w:rsidRDefault="0092301E">
    <w:pPr>
      <w:rPr>
        <w:lang w:val="en-US"/>
      </w:rPr>
    </w:pPr>
    <w:r w:rsidRPr="004850FD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57D" w:rsidRDefault="0078757D">
      <w:r>
        <w:separator/>
      </w:r>
    </w:p>
  </w:footnote>
  <w:footnote w:type="continuationSeparator" w:id="0">
    <w:p w:rsidR="0078757D" w:rsidRDefault="0078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>S. Sandri, J. Stolfi, L.Velho</w:t>
    </w:r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020DD"/>
    <w:rsid w:val="00011B17"/>
    <w:rsid w:val="00022497"/>
    <w:rsid w:val="00026360"/>
    <w:rsid w:val="00066E73"/>
    <w:rsid w:val="000B25D2"/>
    <w:rsid w:val="001751B5"/>
    <w:rsid w:val="001A222E"/>
    <w:rsid w:val="001B0861"/>
    <w:rsid w:val="0022582D"/>
    <w:rsid w:val="002469A4"/>
    <w:rsid w:val="002541ED"/>
    <w:rsid w:val="0025722C"/>
    <w:rsid w:val="00285FA1"/>
    <w:rsid w:val="00290562"/>
    <w:rsid w:val="003112B6"/>
    <w:rsid w:val="00327206"/>
    <w:rsid w:val="0039084B"/>
    <w:rsid w:val="003C25DE"/>
    <w:rsid w:val="003C5D8E"/>
    <w:rsid w:val="003F4556"/>
    <w:rsid w:val="003F5A36"/>
    <w:rsid w:val="004023B2"/>
    <w:rsid w:val="00414D4B"/>
    <w:rsid w:val="00416620"/>
    <w:rsid w:val="004850FD"/>
    <w:rsid w:val="004A4FEF"/>
    <w:rsid w:val="004B201A"/>
    <w:rsid w:val="004E04F2"/>
    <w:rsid w:val="005536B7"/>
    <w:rsid w:val="00556B9F"/>
    <w:rsid w:val="005C0C94"/>
    <w:rsid w:val="00603861"/>
    <w:rsid w:val="00605874"/>
    <w:rsid w:val="00631546"/>
    <w:rsid w:val="00676E05"/>
    <w:rsid w:val="0068092C"/>
    <w:rsid w:val="006A092C"/>
    <w:rsid w:val="00735804"/>
    <w:rsid w:val="0074075F"/>
    <w:rsid w:val="007462D6"/>
    <w:rsid w:val="0078757D"/>
    <w:rsid w:val="007A2572"/>
    <w:rsid w:val="007C4987"/>
    <w:rsid w:val="007F34FC"/>
    <w:rsid w:val="00846D3A"/>
    <w:rsid w:val="00892EFF"/>
    <w:rsid w:val="008B1055"/>
    <w:rsid w:val="008B468B"/>
    <w:rsid w:val="0092301E"/>
    <w:rsid w:val="00941CE2"/>
    <w:rsid w:val="00977226"/>
    <w:rsid w:val="00981853"/>
    <w:rsid w:val="009C0029"/>
    <w:rsid w:val="009C66C4"/>
    <w:rsid w:val="00A154A2"/>
    <w:rsid w:val="00A236CA"/>
    <w:rsid w:val="00AE6101"/>
    <w:rsid w:val="00B06EFE"/>
    <w:rsid w:val="00B07781"/>
    <w:rsid w:val="00B16E1E"/>
    <w:rsid w:val="00B4279D"/>
    <w:rsid w:val="00BC3338"/>
    <w:rsid w:val="00BE4D89"/>
    <w:rsid w:val="00C01433"/>
    <w:rsid w:val="00C27261"/>
    <w:rsid w:val="00C3594B"/>
    <w:rsid w:val="00C66FED"/>
    <w:rsid w:val="00CA60D1"/>
    <w:rsid w:val="00CC071E"/>
    <w:rsid w:val="00CE385E"/>
    <w:rsid w:val="00CE7371"/>
    <w:rsid w:val="00CF19C1"/>
    <w:rsid w:val="00D403DB"/>
    <w:rsid w:val="00D47A2B"/>
    <w:rsid w:val="00D73F12"/>
    <w:rsid w:val="00D8722E"/>
    <w:rsid w:val="00E059DD"/>
    <w:rsid w:val="00E1164D"/>
    <w:rsid w:val="00E4720F"/>
    <w:rsid w:val="00E8033A"/>
    <w:rsid w:val="00EA4C64"/>
    <w:rsid w:val="00EC49FE"/>
    <w:rsid w:val="00ED2266"/>
    <w:rsid w:val="00ED563B"/>
    <w:rsid w:val="00EE70EF"/>
    <w:rsid w:val="00F3014A"/>
    <w:rsid w:val="00F37018"/>
    <w:rsid w:val="00F4404F"/>
    <w:rsid w:val="00F735F1"/>
    <w:rsid w:val="00F8367C"/>
    <w:rsid w:val="00F966A4"/>
    <w:rsid w:val="00FC49B0"/>
    <w:rsid w:val="00FC4CC4"/>
    <w:rsid w:val="00FD71A1"/>
    <w:rsid w:val="00FE0FA2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67AFD"/>
  <w15:chartTrackingRefBased/>
  <w15:docId w15:val="{8EDA5346-29DE-4467-8994-005892CD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MenoPendente1">
    <w:name w:val="Menção Pendente1"/>
    <w:uiPriority w:val="99"/>
    <w:semiHidden/>
    <w:unhideWhenUsed/>
    <w:rsid w:val="00066E73"/>
    <w:rPr>
      <w:color w:val="808080"/>
      <w:shd w:val="clear" w:color="auto" w:fill="E6E6E6"/>
    </w:rPr>
  </w:style>
  <w:style w:type="character" w:styleId="nfase">
    <w:name w:val="Emphasis"/>
    <w:qFormat/>
    <w:rsid w:val="00B07781"/>
    <w:rPr>
      <w:i/>
      <w:iCs/>
    </w:rPr>
  </w:style>
  <w:style w:type="character" w:styleId="Forte">
    <w:name w:val="Strong"/>
    <w:qFormat/>
    <w:rsid w:val="00B07781"/>
    <w:rPr>
      <w:b/>
      <w:bCs/>
    </w:rPr>
  </w:style>
  <w:style w:type="paragraph" w:styleId="NormalWeb">
    <w:name w:val="Normal (Web)"/>
    <w:basedOn w:val="Normal"/>
    <w:uiPriority w:val="99"/>
    <w:unhideWhenUsed/>
    <w:rsid w:val="00941CE2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24</TotalTime>
  <Pages>1</Pages>
  <Words>1509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Érica Alves</cp:lastModifiedBy>
  <cp:revision>8</cp:revision>
  <cp:lastPrinted>2005-03-17T02:14:00Z</cp:lastPrinted>
  <dcterms:created xsi:type="dcterms:W3CDTF">2018-04-28T20:52:00Z</dcterms:created>
  <dcterms:modified xsi:type="dcterms:W3CDTF">2018-05-20T17:53:00Z</dcterms:modified>
</cp:coreProperties>
</file>